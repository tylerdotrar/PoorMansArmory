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2F08E899" w14:textId="77777777" w:rsidTr="002B06E9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E5BF8B3485A04CDA819E49101F08306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9" w:type="dxa"/>
                <w:hideMark/>
              </w:tcPr>
              <w:p w14:paraId="431859AD" w14:textId="77777777" w:rsidR="00A340F2" w:rsidRPr="00064E3E" w:rsidRDefault="00FE0263" w:rsidP="00064E3E">
                <w:pPr>
                  <w:pStyle w:val="Title"/>
                </w:pPr>
                <w:r w:rsidRPr="00064E3E">
                  <w:t>INVOICe</w:t>
                </w:r>
              </w:p>
            </w:tc>
          </w:sdtContent>
        </w:sdt>
        <w:tc>
          <w:tcPr>
            <w:tcW w:w="3539" w:type="dxa"/>
          </w:tcPr>
          <w:p w14:paraId="18351F70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4903BA25" w14:textId="77777777" w:rsidR="00A340F2" w:rsidRDefault="00A340F2" w:rsidP="002F5404">
            <w:r>
              <w:rPr>
                <w:noProof/>
                <w:lang w:eastAsia="en-US"/>
              </w:rPr>
              <w:drawing>
                <wp:inline distT="0" distB="0" distL="0" distR="0" wp14:anchorId="40CFCC8F" wp14:editId="7EE757A5">
                  <wp:extent cx="1214120" cy="520065"/>
                  <wp:effectExtent l="0" t="0" r="0" b="0"/>
                  <wp:docPr id="1" name="Graphic 1" descr="Logo placehold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Graphic 201" descr="logo-placeholder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120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0F2" w14:paraId="756F9576" w14:textId="77777777" w:rsidTr="002B06E9">
        <w:trPr>
          <w:trHeight w:val="1364"/>
          <w:jc w:val="center"/>
        </w:trPr>
        <w:tc>
          <w:tcPr>
            <w:tcW w:w="3539" w:type="dxa"/>
            <w:hideMark/>
          </w:tcPr>
          <w:p w14:paraId="03CFF02E" w14:textId="77777777" w:rsidR="00A340F2" w:rsidRPr="00064E3E" w:rsidRDefault="00D16FA1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393BEB0E005F44FBBB82E048A956BCF2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14:paraId="5B3DC9D5" w14:textId="77777777" w:rsidR="00A340F2" w:rsidRPr="00064E3E" w:rsidRDefault="00D16FA1" w:rsidP="002F5404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color w:val="000000" w:themeColor="text1"/>
                  <w:sz w:val="32"/>
                  <w:szCs w:val="32"/>
                </w:rPr>
                <w:alias w:val="Enter date:"/>
                <w:tag w:val="Enter date:"/>
                <w:id w:val="231969675"/>
                <w:placeholder>
                  <w:docPart w:val="5DF184FE56614845A6D589085881CCD9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sz w:val="32"/>
                    <w:szCs w:val="32"/>
                  </w:rPr>
                  <w:t>Date</w:t>
                </w:r>
              </w:sdtContent>
            </w:sdt>
          </w:p>
        </w:tc>
        <w:tc>
          <w:tcPr>
            <w:tcW w:w="3539" w:type="dxa"/>
            <w:hideMark/>
          </w:tcPr>
          <w:p w14:paraId="6C74E843" w14:textId="77777777" w:rsidR="00A340F2" w:rsidRPr="00064E3E" w:rsidRDefault="00D16FA1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782ACFEA595842F5BD1B6B6092C4446A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5BFF4428" w14:textId="77777777" w:rsidR="00A340F2" w:rsidRPr="00064E3E" w:rsidRDefault="00D16FA1" w:rsidP="002F5404">
            <w:pPr>
              <w:rPr>
                <w:rFonts w:cstheme="minorHAnsi"/>
                <w:color w:val="000000" w:themeColor="text1"/>
              </w:rPr>
            </w:pPr>
            <w:sdt>
              <w:sdtPr>
                <w:rPr>
                  <w:rFonts w:cstheme="minorHAnsi"/>
                  <w:color w:val="000000" w:themeColor="text1"/>
                  <w:sz w:val="32"/>
                  <w:szCs w:val="32"/>
                </w:rPr>
                <w:alias w:val="Enter invoice number:"/>
                <w:tag w:val="Enter invoice number:"/>
                <w:id w:val="-150998254"/>
                <w:placeholder>
                  <w:docPart w:val="20142300574D4C8FAE3641D1CA78EE84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32"/>
                    <w:szCs w:val="32"/>
                  </w:rPr>
                  <w:t>Number</w:t>
                </w:r>
              </w:sdtContent>
            </w:sdt>
          </w:p>
        </w:tc>
        <w:tc>
          <w:tcPr>
            <w:tcW w:w="3539" w:type="dxa"/>
            <w:hideMark/>
          </w:tcPr>
          <w:p w14:paraId="6AE68912" w14:textId="77777777" w:rsidR="00A340F2" w:rsidRPr="00064E3E" w:rsidRDefault="00D16FA1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Enter your company name:"/>
                <w:tag w:val="Enter your company name:"/>
                <w:id w:val="350161346"/>
                <w:placeholder>
                  <w:docPart w:val="BE19D511C922466CA047DD0BDC608495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YOUR COMPANY</w:t>
                </w:r>
              </w:sdtContent>
            </w:sdt>
          </w:p>
          <w:p w14:paraId="29256FE0" w14:textId="77777777" w:rsidR="00A340F2" w:rsidRPr="00064E3E" w:rsidRDefault="00D16FA1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street address:"/>
                <w:tag w:val="Enter street address:"/>
                <w:id w:val="-1357180349"/>
                <w:placeholder>
                  <w:docPart w:val="B4DAA6F352374815AF8A67582183540F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Street Address</w:t>
                </w:r>
              </w:sdtContent>
            </w:sdt>
          </w:p>
          <w:sdt>
            <w:sdtPr>
              <w:rPr>
                <w:rFonts w:cstheme="minorHAnsi"/>
                <w:color w:val="000000" w:themeColor="text1"/>
                <w:sz w:val="24"/>
                <w:szCs w:val="24"/>
              </w:rPr>
              <w:alias w:val="Enter City, ST ZIP Code:"/>
              <w:tag w:val="Enter City, ST ZIP Code:"/>
              <w:id w:val="287557139"/>
              <w:placeholder>
                <w:docPart w:val="6F4861930AA848CA805EF1D3A2AA3E11"/>
              </w:placeholder>
              <w:temporary/>
              <w:showingPlcHdr/>
              <w15:appearance w15:val="hidden"/>
            </w:sdtPr>
            <w:sdtEndPr/>
            <w:sdtContent>
              <w:p w14:paraId="1C41B36D" w14:textId="77777777" w:rsidR="00CF2287" w:rsidRPr="00064E3E" w:rsidRDefault="00CF2287" w:rsidP="002F5404">
                <w:pPr>
                  <w:rPr>
                    <w:rFonts w:cstheme="minorHAnsi"/>
                    <w:color w:val="000000" w:themeColor="text1"/>
                    <w:sz w:val="24"/>
                    <w:szCs w:val="24"/>
                  </w:rPr>
                </w:pPr>
                <w:r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City, ST ZIP Code</w:t>
                </w:r>
              </w:p>
            </w:sdtContent>
          </w:sdt>
          <w:p w14:paraId="1F8D2847" w14:textId="77777777" w:rsidR="00A340F2" w:rsidRPr="00064E3E" w:rsidRDefault="00D16FA1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phone:"/>
                <w:tag w:val="Enter phone:"/>
                <w:id w:val="15429914"/>
                <w:placeholder>
                  <w:docPart w:val="A4162D59C73C4F2896ADA2E9D7CE9EC6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Phone</w:t>
                </w:r>
              </w:sdtContent>
            </w:sdt>
          </w:p>
          <w:p w14:paraId="054EF0CE" w14:textId="77777777" w:rsidR="00A340F2" w:rsidRPr="00064E3E" w:rsidRDefault="00D16FA1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fax:"/>
                <w:tag w:val="Enter fax:"/>
                <w:id w:val="-1224293375"/>
                <w:placeholder>
                  <w:docPart w:val="E7247F7C7C6C42FB9D2B4BB2712606D8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Fax</w:t>
                </w:r>
              </w:sdtContent>
            </w:sdt>
          </w:p>
          <w:p w14:paraId="4078CD7A" w14:textId="77777777" w:rsidR="00A340F2" w:rsidRPr="00EC16CD" w:rsidRDefault="00D16FA1" w:rsidP="002F5404">
            <w:pPr>
              <w:rPr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email:"/>
                <w:tag w:val="Enter email:"/>
                <w:id w:val="-1226066209"/>
                <w:placeholder>
                  <w:docPart w:val="81E7688BDD1043D2891D9B31E3849623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Email</w:t>
                </w:r>
              </w:sdtContent>
            </w:sdt>
          </w:p>
        </w:tc>
      </w:tr>
      <w:tr w:rsidR="00A340F2" w14:paraId="53657F4D" w14:textId="77777777" w:rsidTr="002B06E9">
        <w:trPr>
          <w:trHeight w:val="2215"/>
          <w:jc w:val="center"/>
        </w:trPr>
        <w:tc>
          <w:tcPr>
            <w:tcW w:w="3539" w:type="dxa"/>
            <w:hideMark/>
          </w:tcPr>
          <w:p w14:paraId="54C5CF65" w14:textId="77777777" w:rsidR="00A340F2" w:rsidRPr="00064E3E" w:rsidRDefault="00D16FA1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60101746719F4B3989362200F5429BB1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14:paraId="43B23586" w14:textId="77777777" w:rsidR="00A340F2" w:rsidRPr="00064E3E" w:rsidRDefault="00D16FA1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street address:"/>
                <w:tag w:val="Enter street address:"/>
                <w:id w:val="-2135629126"/>
                <w:placeholder>
                  <w:docPart w:val="0FE08123F11D4024831B02C0D3FC559B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Street Address</w:t>
                </w:r>
              </w:sdtContent>
            </w:sdt>
          </w:p>
          <w:sdt>
            <w:sdtPr>
              <w:rPr>
                <w:rFonts w:cstheme="minorHAnsi"/>
                <w:color w:val="000000" w:themeColor="text1"/>
                <w:sz w:val="24"/>
                <w:szCs w:val="24"/>
              </w:rPr>
              <w:alias w:val="Enter City, ST ZIP Code:"/>
              <w:tag w:val="Enter City, ST ZIP Code:"/>
              <w:id w:val="-1198380150"/>
              <w:placeholder>
                <w:docPart w:val="92FD02C64C8244D3A596E295D6BA64B4"/>
              </w:placeholder>
              <w:temporary/>
              <w:showingPlcHdr/>
              <w15:appearance w15:val="hidden"/>
            </w:sdtPr>
            <w:sdtEndPr/>
            <w:sdtContent>
              <w:p w14:paraId="26BC3BBC" w14:textId="77777777" w:rsidR="00A340F2" w:rsidRPr="00064E3E" w:rsidRDefault="00CF2287" w:rsidP="002F5404">
                <w:pPr>
                  <w:rPr>
                    <w:rFonts w:cstheme="minorHAnsi"/>
                    <w:color w:val="000000" w:themeColor="text1"/>
                    <w:sz w:val="24"/>
                    <w:szCs w:val="24"/>
                  </w:rPr>
                </w:pPr>
                <w:r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City, ST ZIP Code</w:t>
                </w:r>
              </w:p>
            </w:sdtContent>
          </w:sdt>
          <w:p w14:paraId="1E4C5DE9" w14:textId="77777777" w:rsidR="00A340F2" w:rsidRPr="00064E3E" w:rsidRDefault="00D16FA1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phone:"/>
                <w:tag w:val="Enter phone:"/>
                <w:id w:val="2102980467"/>
                <w:placeholder>
                  <w:docPart w:val="A6F6FB05854B4B68AD98D554CE297E19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Phone</w:t>
                </w:r>
              </w:sdtContent>
            </w:sdt>
          </w:p>
          <w:p w14:paraId="72BB797A" w14:textId="77777777" w:rsidR="00A340F2" w:rsidRPr="00064E3E" w:rsidRDefault="00D16FA1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fax:"/>
                <w:tag w:val="Enter fax:"/>
                <w:id w:val="1062064642"/>
                <w:placeholder>
                  <w:docPart w:val="3A23882C23844A75A9AD31FE3C607999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Fax</w:t>
                </w:r>
              </w:sdtContent>
            </w:sdt>
          </w:p>
          <w:p w14:paraId="1D302240" w14:textId="77777777" w:rsidR="00A340F2" w:rsidRDefault="00D16FA1" w:rsidP="002F5404">
            <w:pPr>
              <w:rPr>
                <w:sz w:val="24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 w:val="24"/>
                  <w:szCs w:val="24"/>
                </w:rPr>
                <w:alias w:val="Enter email:"/>
                <w:tag w:val="Enter email:"/>
                <w:id w:val="2138455500"/>
                <w:placeholder>
                  <w:docPart w:val="C347E4B16EE8414380C71304010EC3C7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cstheme="minorHAnsi"/>
                    <w:color w:val="000000" w:themeColor="text1"/>
                    <w:sz w:val="24"/>
                    <w:szCs w:val="24"/>
                  </w:rPr>
                  <w:t>Email</w:t>
                </w:r>
              </w:sdtContent>
            </w:sdt>
          </w:p>
        </w:tc>
        <w:tc>
          <w:tcPr>
            <w:tcW w:w="3539" w:type="dxa"/>
          </w:tcPr>
          <w:p w14:paraId="5A9EBE80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16FF18C2" w14:textId="77777777" w:rsidR="00A340F2" w:rsidRDefault="00A340F2" w:rsidP="002F5404">
            <w:pPr>
              <w:jc w:val="center"/>
            </w:pPr>
          </w:p>
        </w:tc>
      </w:tr>
    </w:tbl>
    <w:p w14:paraId="77D188FB" w14:textId="77777777" w:rsidR="00A340F2" w:rsidRDefault="00A340F2" w:rsidP="002F5404">
      <w:pPr>
        <w:rPr>
          <w:noProof/>
        </w:rPr>
      </w:pPr>
    </w:p>
    <w:tbl>
      <w:tblPr>
        <w:tblStyle w:val="SalesInfo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Enter Salesperson name, Job title, Payment Terms, and Due Date in this table"/>
      </w:tblPr>
      <w:tblGrid>
        <w:gridCol w:w="2546"/>
        <w:gridCol w:w="2815"/>
        <w:gridCol w:w="3176"/>
        <w:gridCol w:w="1971"/>
      </w:tblGrid>
      <w:tr w:rsidR="00A340F2" w14:paraId="5198680E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092" w:type="dxa"/>
            <w:shd w:val="clear" w:color="auto" w:fill="auto"/>
            <w:hideMark/>
          </w:tcPr>
          <w:p w14:paraId="3C81077C" w14:textId="77777777" w:rsidR="00A340F2" w:rsidRDefault="00D16FA1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Salesperson:"/>
                <w:tag w:val="Salesperson:"/>
                <w:id w:val="-720821619"/>
                <w:placeholder>
                  <w:docPart w:val="2030D22D5423403382C4A90E74519383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SALESPERSON</w:t>
                </w:r>
              </w:sdtContent>
            </w:sdt>
          </w:p>
        </w:tc>
        <w:tc>
          <w:tcPr>
            <w:tcW w:w="2313" w:type="dxa"/>
            <w:shd w:val="clear" w:color="auto" w:fill="auto"/>
            <w:hideMark/>
          </w:tcPr>
          <w:p w14:paraId="3D08F517" w14:textId="77777777" w:rsidR="00A340F2" w:rsidRDefault="00D16FA1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Job:"/>
                <w:tag w:val="Job:"/>
                <w:id w:val="274147627"/>
                <w:placeholder>
                  <w:docPart w:val="978888A27E5A4C11A1831F12F195A72D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Job</w:t>
                </w:r>
              </w:sdtContent>
            </w:sdt>
          </w:p>
        </w:tc>
        <w:sdt>
          <w:sdtPr>
            <w:alias w:val="Payment terms:"/>
            <w:tag w:val="Payment terms:"/>
            <w:id w:val="-1356643075"/>
            <w:placeholder>
              <w:docPart w:val="73F8419DC72548A8A0B6E032539249A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10" w:type="dxa"/>
                <w:shd w:val="clear" w:color="auto" w:fill="auto"/>
                <w:hideMark/>
              </w:tcPr>
              <w:p w14:paraId="1BAF536B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Payment Terms</w:t>
                </w:r>
              </w:p>
            </w:tc>
          </w:sdtContent>
        </w:sdt>
        <w:tc>
          <w:tcPr>
            <w:tcW w:w="1620" w:type="dxa"/>
            <w:shd w:val="clear" w:color="auto" w:fill="auto"/>
            <w:hideMark/>
          </w:tcPr>
          <w:p w14:paraId="301FDE1A" w14:textId="77777777" w:rsidR="00A340F2" w:rsidRDefault="00D16FA1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Due date:"/>
                <w:tag w:val="Due date:"/>
                <w:id w:val="-93870628"/>
                <w:placeholder>
                  <w:docPart w:val="392299115AD945E294CE1F176CE44E7D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Due date</w:t>
                </w:r>
              </w:sdtContent>
            </w:sdt>
          </w:p>
        </w:tc>
      </w:tr>
      <w:tr w:rsidR="00A340F2" w14:paraId="29390120" w14:textId="77777777" w:rsidTr="00B727BE">
        <w:trPr>
          <w:trHeight w:hRule="exact" w:val="403"/>
        </w:trPr>
        <w:tc>
          <w:tcPr>
            <w:tcW w:w="2092" w:type="dxa"/>
          </w:tcPr>
          <w:p w14:paraId="5EDCCE68" w14:textId="77777777"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  <w:tc>
          <w:tcPr>
            <w:tcW w:w="2313" w:type="dxa"/>
          </w:tcPr>
          <w:p w14:paraId="57E74625" w14:textId="77777777"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  <w:sdt>
          <w:sdtPr>
            <w:rPr>
              <w:rFonts w:cstheme="minorHAnsi"/>
            </w:rPr>
            <w:alias w:val="Enter due on receipt:"/>
            <w:tag w:val="Enter due on receipt:"/>
            <w:id w:val="-820273682"/>
            <w:placeholder>
              <w:docPart w:val="95D61955EB8F4010ABEFA70CD796059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10" w:type="dxa"/>
                <w:hideMark/>
              </w:tcPr>
              <w:p w14:paraId="5E7AD587" w14:textId="77777777" w:rsidR="00A340F2" w:rsidRPr="00064E3E" w:rsidRDefault="00CF2287" w:rsidP="002F5404">
                <w:pPr>
                  <w:rPr>
                    <w:rFonts w:cstheme="minorHAnsi"/>
                  </w:rPr>
                </w:pPr>
                <w:r w:rsidRPr="00064E3E">
                  <w:rPr>
                    <w:rFonts w:cstheme="minorHAnsi"/>
                    <w:sz w:val="22"/>
                  </w:rPr>
                  <w:t>Due on Receipt</w:t>
                </w:r>
              </w:p>
            </w:tc>
          </w:sdtContent>
        </w:sdt>
        <w:tc>
          <w:tcPr>
            <w:tcW w:w="1620" w:type="dxa"/>
          </w:tcPr>
          <w:p w14:paraId="295E7EF3" w14:textId="77777777" w:rsidR="00A340F2" w:rsidRDefault="00A340F2" w:rsidP="002F5404">
            <w:pPr>
              <w:rPr>
                <w:rFonts w:ascii="Microsoft Sans Serif" w:hAnsi="Microsoft Sans Serif" w:cs="Microsoft Sans Serif"/>
              </w:rPr>
            </w:pPr>
          </w:p>
        </w:tc>
      </w:tr>
    </w:tbl>
    <w:p w14:paraId="0AED0218" w14:textId="77777777" w:rsidR="00A340F2" w:rsidRDefault="00A340F2" w:rsidP="00A340F2">
      <w:pPr>
        <w:rPr>
          <w:noProof/>
        </w:rPr>
      </w:pPr>
    </w:p>
    <w:tbl>
      <w:tblPr>
        <w:tblStyle w:val="Contenttable"/>
        <w:tblW w:w="500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10"/>
        <w:gridCol w:w="3616"/>
        <w:gridCol w:w="2304"/>
        <w:gridCol w:w="2195"/>
      </w:tblGrid>
      <w:tr w:rsidR="002F5404" w14:paraId="027952A5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4176018D" w14:textId="77777777" w:rsidR="00A340F2" w:rsidRDefault="00D16FA1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Quantity:"/>
                <w:tag w:val="Quantity:"/>
                <w:id w:val="871653143"/>
                <w:placeholder>
                  <w:docPart w:val="3B692939D1FD4FAF9CECE67ECB87A6E9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Quantity</w:t>
                </w:r>
              </w:sdtContent>
            </w:sdt>
          </w:p>
        </w:tc>
        <w:sdt>
          <w:sdtPr>
            <w:alias w:val="Description:"/>
            <w:tag w:val="Description:"/>
            <w:id w:val="329724175"/>
            <w:placeholder>
              <w:docPart w:val="2CFF4327658E4E4C8D5793DF70839C26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  <w:hideMark/>
              </w:tcPr>
              <w:p w14:paraId="672645DA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Description</w:t>
                </w:r>
              </w:p>
            </w:tc>
          </w:sdtContent>
        </w:sdt>
        <w:sdt>
          <w:sdtPr>
            <w:alias w:val="Unit price:"/>
            <w:tag w:val="Unit price:"/>
            <w:id w:val="-1233764391"/>
            <w:placeholder>
              <w:docPart w:val="C0E932691BC641BCAB5C4621CD1B2B5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04" w:type="dxa"/>
                <w:hideMark/>
              </w:tcPr>
              <w:p w14:paraId="4252AEE9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Unit Price</w:t>
                </w:r>
              </w:p>
            </w:tc>
          </w:sdtContent>
        </w:sdt>
        <w:sdt>
          <w:sdtPr>
            <w:alias w:val="Line total:"/>
            <w:tag w:val="Line total:"/>
            <w:id w:val="-1547060432"/>
            <w:placeholder>
              <w:docPart w:val="E6330AB44D3B4223A07B76CDA4F7AD9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95" w:type="dxa"/>
                <w:hideMark/>
              </w:tcPr>
              <w:p w14:paraId="790CFE01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Line Total</w:t>
                </w:r>
              </w:p>
            </w:tc>
          </w:sdtContent>
        </w:sdt>
      </w:tr>
    </w:tbl>
    <w:p w14:paraId="0364352C" w14:textId="77777777" w:rsidR="000E7C40" w:rsidRDefault="000E7C40"/>
    <w:p w14:paraId="3658996D" w14:textId="77777777" w:rsidR="000E7C40" w:rsidRDefault="000E7C40"/>
    <w:tbl>
      <w:tblPr>
        <w:tblW w:w="5011" w:type="pct"/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2413"/>
        <w:gridCol w:w="3619"/>
        <w:gridCol w:w="2306"/>
        <w:gridCol w:w="2197"/>
      </w:tblGrid>
      <w:tr w:rsidR="00EB63A0" w14:paraId="32B01E76" w14:textId="77777777" w:rsidTr="002B06E9">
        <w:trPr>
          <w:trHeight w:hRule="exact" w:val="490"/>
        </w:trPr>
        <w:sdt>
          <w:sdtPr>
            <w:alias w:val="Enter product:"/>
            <w:tag w:val="Enter product:"/>
            <w:id w:val="-926576106"/>
            <w:placeholder>
              <w:docPart w:val="A406FED071AE4937855B6AB18C70B1F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10" w:type="dxa"/>
              </w:tcPr>
              <w:p w14:paraId="0002BD2A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-271399772"/>
            <w:placeholder>
              <w:docPart w:val="0A8224A6F4E0463FB093C1FAB0B1B821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</w:tcPr>
              <w:p w14:paraId="041F9EE5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4C1F783B" w14:textId="77777777" w:rsidR="00EB63A0" w:rsidRDefault="00D16FA1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282689248"/>
                <w:placeholder>
                  <w:docPart w:val="4EC5803AFFF545E2B5ACF121FA6DA5D7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290251611"/>
                <w:placeholder>
                  <w:docPart w:val="C1A3A0026BA7459884149D214E6FCAAE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5" w:type="dxa"/>
          </w:tcPr>
          <w:p w14:paraId="6E544A37" w14:textId="77777777" w:rsidR="00EB63A0" w:rsidRDefault="00D16FA1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-816956535"/>
                <w:placeholder>
                  <w:docPart w:val="BCE97360C922411681F856E39F4D1CB3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1000473321"/>
                <w:placeholder>
                  <w:docPart w:val="D57522A9033C465396A168960289825D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  <w:tr w:rsidR="00EB63A0" w14:paraId="6FCE41AA" w14:textId="77777777" w:rsidTr="002B06E9">
        <w:trPr>
          <w:trHeight w:hRule="exact" w:val="490"/>
        </w:trPr>
        <w:sdt>
          <w:sdtPr>
            <w:alias w:val="Enter product:"/>
            <w:tag w:val="Enter product:"/>
            <w:id w:val="-1516921254"/>
            <w:placeholder>
              <w:docPart w:val="B51C9010BCB04E2A9CC405B7ECB0F9F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10" w:type="dxa"/>
              </w:tcPr>
              <w:p w14:paraId="298D5FB9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-2142264931"/>
            <w:placeholder>
              <w:docPart w:val="85C89ECA132B45AFAEA59CEFAEC50F40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</w:tcPr>
              <w:p w14:paraId="2F9E014B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5BA45FDA" w14:textId="77777777" w:rsidR="00EB63A0" w:rsidRDefault="00D16FA1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-1646959923"/>
                <w:placeholder>
                  <w:docPart w:val="5908A75EB85440A7A13A9BCB39CCA59A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1585146362"/>
                <w:placeholder>
                  <w:docPart w:val="C3A071C35A174709A940243EBF173B70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5" w:type="dxa"/>
          </w:tcPr>
          <w:p w14:paraId="4BFE2495" w14:textId="77777777" w:rsidR="00EB63A0" w:rsidRDefault="00D16FA1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83964745"/>
                <w:placeholder>
                  <w:docPart w:val="0FA78F093DA14948B065939C38FA30BB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752045910"/>
                <w:placeholder>
                  <w:docPart w:val="F50A372E816547E9BB543CE7FEAC53BF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  <w:tr w:rsidR="00EB63A0" w14:paraId="0B50BC62" w14:textId="77777777" w:rsidTr="002B06E9">
        <w:trPr>
          <w:trHeight w:hRule="exact" w:val="490"/>
        </w:trPr>
        <w:sdt>
          <w:sdtPr>
            <w:alias w:val="Enter product:"/>
            <w:tag w:val="Enter product:"/>
            <w:id w:val="-1806759184"/>
            <w:placeholder>
              <w:docPart w:val="DDD5C3CA2D364A38A84DD9D813AB858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10" w:type="dxa"/>
              </w:tcPr>
              <w:p w14:paraId="56BA1948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1688170736"/>
            <w:placeholder>
              <w:docPart w:val="04A9D5B720A8418BB94817527FB2C5F2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</w:tcPr>
              <w:p w14:paraId="3C68C92E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1AFAC460" w14:textId="77777777" w:rsidR="00EB63A0" w:rsidRDefault="00D16FA1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2142686059"/>
                <w:placeholder>
                  <w:docPart w:val="C4EA9EC58E2A42F3B6A1CC8148CE8A03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1005938588"/>
                <w:placeholder>
                  <w:docPart w:val="258386C6496F4446A9E9C7239EB33EBF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5" w:type="dxa"/>
          </w:tcPr>
          <w:p w14:paraId="214C6879" w14:textId="77777777" w:rsidR="00EB63A0" w:rsidRDefault="00D16FA1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560663672"/>
                <w:placeholder>
                  <w:docPart w:val="62EE307A4A884FB08681CF18CF863DD2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796800901"/>
                <w:placeholder>
                  <w:docPart w:val="90392C99529248838D03BDDAF1D0CFF9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  <w:tr w:rsidR="00EB63A0" w14:paraId="08072921" w14:textId="77777777" w:rsidTr="002B06E9">
        <w:trPr>
          <w:trHeight w:hRule="exact" w:val="490"/>
        </w:trPr>
        <w:sdt>
          <w:sdtPr>
            <w:alias w:val="Enter product:"/>
            <w:tag w:val="Enter product:"/>
            <w:id w:val="-1517991938"/>
            <w:placeholder>
              <w:docPart w:val="BB993FB1F405489591C1C3BC1308A7D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10" w:type="dxa"/>
              </w:tcPr>
              <w:p w14:paraId="3357A796" w14:textId="77777777" w:rsidR="00EB63A0" w:rsidRDefault="00EB63A0" w:rsidP="00EB63A0">
                <w:pPr>
                  <w:pStyle w:val="Normalright"/>
                </w:pPr>
                <w:r>
                  <w:t>Product</w:t>
                </w:r>
              </w:p>
            </w:tc>
          </w:sdtContent>
        </w:sdt>
        <w:sdt>
          <w:sdtPr>
            <w:alias w:val="Enter product description:"/>
            <w:tag w:val="Enter product description:"/>
            <w:id w:val="-1425107756"/>
            <w:placeholder>
              <w:docPart w:val="D2B76D676EAB4C729A619F80D33C6B44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</w:tcPr>
              <w:p w14:paraId="44C4F0DF" w14:textId="77777777" w:rsidR="00EB63A0" w:rsidRDefault="00EB63A0" w:rsidP="00EB63A0">
                <w:pPr>
                  <w:pStyle w:val="Normalright"/>
                </w:pPr>
                <w:r>
                  <w:t>Product description</w:t>
                </w:r>
              </w:p>
            </w:tc>
          </w:sdtContent>
        </w:sdt>
        <w:tc>
          <w:tcPr>
            <w:tcW w:w="2304" w:type="dxa"/>
          </w:tcPr>
          <w:p w14:paraId="52596A83" w14:textId="77777777" w:rsidR="00EB63A0" w:rsidRDefault="00D16FA1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075161892"/>
                <w:placeholder>
                  <w:docPart w:val="B0EB8D0EF21D4B4EBB8C526599657256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374459684"/>
                <w:placeholder>
                  <w:docPart w:val="1C795025829A43F69D1E74C930E884B4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  <w:tc>
          <w:tcPr>
            <w:tcW w:w="2195" w:type="dxa"/>
          </w:tcPr>
          <w:p w14:paraId="4B57F2B7" w14:textId="77777777" w:rsidR="00EB63A0" w:rsidRDefault="00D16FA1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53343658"/>
                <w:placeholder>
                  <w:docPart w:val="E40D2F56DC8744A9A8F3F70B1C42A659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sdt>
              <w:sdtPr>
                <w:rPr>
                  <w:lang w:eastAsia="ja-JP"/>
                </w:rPr>
                <w:alias w:val="Enter amount:"/>
                <w:tag w:val="Enter amount:"/>
                <w:id w:val="-1836292828"/>
                <w:placeholder>
                  <w:docPart w:val="488F91A043974443910DB63B32993494"/>
                </w:placeholder>
                <w:temporary/>
                <w:showingPlcHdr/>
                <w15:appearance w15:val="hidden"/>
              </w:sdtPr>
              <w:sdtEndPr/>
              <w:sdtContent>
                <w:r w:rsidR="00EB63A0" w:rsidRPr="00CF2287">
                  <w:t>A</w:t>
                </w:r>
                <w:r w:rsidR="00EB63A0">
                  <w:t>mount</w:t>
                </w:r>
              </w:sdtContent>
            </w:sdt>
          </w:p>
        </w:tc>
      </w:tr>
    </w:tbl>
    <w:tbl>
      <w:tblPr>
        <w:tblStyle w:val="TotalTable"/>
        <w:tblW w:w="5012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8298"/>
        <w:gridCol w:w="2234"/>
      </w:tblGrid>
      <w:tr w:rsidR="00A340F2" w14:paraId="0B0929BD" w14:textId="77777777" w:rsidTr="000E7C40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shd w:val="clear" w:color="auto" w:fill="auto"/>
            <w:hideMark/>
          </w:tcPr>
          <w:p w14:paraId="15C197E1" w14:textId="77777777" w:rsidR="00A340F2" w:rsidRDefault="00D16FA1" w:rsidP="002F5404">
            <w:pPr>
              <w:rPr>
                <w:sz w:val="24"/>
              </w:rPr>
            </w:pPr>
            <w:sdt>
              <w:sdtPr>
                <w:rPr>
                  <w:sz w:val="24"/>
                </w:rPr>
                <w:alias w:val="Subtotal:"/>
                <w:tag w:val="Subtotal:"/>
                <w:id w:val="-2109183924"/>
                <w:placeholder>
                  <w:docPart w:val="B18913EB54164800AC931899BCC6AAD4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sz w:val="24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3EEC51C1" w14:textId="77777777" w:rsidR="00A340F2" w:rsidRDefault="00A340F2" w:rsidP="002F5404">
            <w:pPr>
              <w:jc w:val="right"/>
            </w:pPr>
          </w:p>
        </w:tc>
      </w:tr>
      <w:tr w:rsidR="00A340F2" w14:paraId="169B5194" w14:textId="77777777" w:rsidTr="00EB63A0">
        <w:trPr>
          <w:trHeight w:hRule="exact" w:val="288"/>
        </w:trPr>
        <w:sdt>
          <w:sdtPr>
            <w:rPr>
              <w:sz w:val="24"/>
            </w:rPr>
            <w:alias w:val="Sales Tax:"/>
            <w:tag w:val="Sales Tax:"/>
            <w:id w:val="1543863646"/>
            <w:placeholder>
              <w:docPart w:val="FF4B8C325CE74A88B517B2A374D3F6C6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7992FC37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Sales Tax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16E2D1E7" w14:textId="77777777" w:rsidR="00A340F2" w:rsidRDefault="00A340F2" w:rsidP="002F5404">
            <w:pPr>
              <w:jc w:val="right"/>
            </w:pPr>
          </w:p>
        </w:tc>
      </w:tr>
      <w:tr w:rsidR="00A340F2" w14:paraId="05838F7C" w14:textId="77777777" w:rsidTr="00EB63A0">
        <w:trPr>
          <w:trHeight w:hRule="exact" w:val="288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5A83175A02134F97A5A69F6ABA5866E3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5F955941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7F8DFF2E" w14:textId="77777777" w:rsidR="00A340F2" w:rsidRDefault="00A340F2" w:rsidP="002F5404">
            <w:pPr>
              <w:jc w:val="right"/>
            </w:pPr>
          </w:p>
        </w:tc>
      </w:tr>
    </w:tbl>
    <w:p w14:paraId="2324409F" w14:textId="77777777" w:rsidR="007201A7" w:rsidRPr="00A340F2" w:rsidRDefault="007201A7" w:rsidP="00A36725"/>
    <w:sectPr w:rsidR="007201A7" w:rsidRPr="00A340F2" w:rsidSect="002B06E9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E0FBF" w14:textId="77777777" w:rsidR="00D16FA1" w:rsidRDefault="00D16FA1">
      <w:pPr>
        <w:spacing w:line="240" w:lineRule="auto"/>
      </w:pPr>
      <w:r>
        <w:separator/>
      </w:r>
    </w:p>
    <w:p w14:paraId="1B4EC291" w14:textId="77777777" w:rsidR="00D16FA1" w:rsidRDefault="00D16FA1"/>
  </w:endnote>
  <w:endnote w:type="continuationSeparator" w:id="0">
    <w:p w14:paraId="6B8ADD34" w14:textId="77777777" w:rsidR="00D16FA1" w:rsidRDefault="00D16FA1">
      <w:pPr>
        <w:spacing w:line="240" w:lineRule="auto"/>
      </w:pPr>
      <w:r>
        <w:continuationSeparator/>
      </w:r>
    </w:p>
    <w:p w14:paraId="4954F7FF" w14:textId="77777777" w:rsidR="00D16FA1" w:rsidRDefault="00D16F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2B5E5" w14:textId="77777777" w:rsidR="007201A7" w:rsidRDefault="007201A7">
    <w:pPr>
      <w:pStyle w:val="Footer"/>
    </w:pPr>
  </w:p>
  <w:p w14:paraId="3918C418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3D18E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26749ED" wp14:editId="3F8BE7A8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8CBE70F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26749ED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78CBE70F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174BB" w14:textId="77777777" w:rsidR="00D16FA1" w:rsidRDefault="00D16FA1">
      <w:pPr>
        <w:spacing w:line="240" w:lineRule="auto"/>
      </w:pPr>
      <w:r>
        <w:separator/>
      </w:r>
    </w:p>
    <w:p w14:paraId="58E801D3" w14:textId="77777777" w:rsidR="00D16FA1" w:rsidRDefault="00D16FA1"/>
  </w:footnote>
  <w:footnote w:type="continuationSeparator" w:id="0">
    <w:p w14:paraId="6A5BF02D" w14:textId="77777777" w:rsidR="00D16FA1" w:rsidRDefault="00D16FA1">
      <w:pPr>
        <w:spacing w:line="240" w:lineRule="auto"/>
      </w:pPr>
      <w:r>
        <w:continuationSeparator/>
      </w:r>
    </w:p>
    <w:p w14:paraId="6419D932" w14:textId="77777777" w:rsidR="00D16FA1" w:rsidRDefault="00D16F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17B7D" w14:textId="77777777" w:rsidR="007201A7" w:rsidRDefault="007201A7"/>
  <w:p w14:paraId="6FCB2DD8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54F6F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ABBCDD5" wp14:editId="31D4239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42FAB5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BBCDD5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7542FAB5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50"/>
    <w:rsid w:val="00064E3E"/>
    <w:rsid w:val="00077551"/>
    <w:rsid w:val="000A6E91"/>
    <w:rsid w:val="000E7C40"/>
    <w:rsid w:val="001817A4"/>
    <w:rsid w:val="001A035C"/>
    <w:rsid w:val="001D1771"/>
    <w:rsid w:val="0020743A"/>
    <w:rsid w:val="002400DD"/>
    <w:rsid w:val="002450DA"/>
    <w:rsid w:val="00263E3B"/>
    <w:rsid w:val="00264280"/>
    <w:rsid w:val="002A107B"/>
    <w:rsid w:val="002B06E9"/>
    <w:rsid w:val="002E7603"/>
    <w:rsid w:val="002F5404"/>
    <w:rsid w:val="00316D06"/>
    <w:rsid w:val="003D23A0"/>
    <w:rsid w:val="004858C9"/>
    <w:rsid w:val="004870D2"/>
    <w:rsid w:val="004A10E9"/>
    <w:rsid w:val="00575850"/>
    <w:rsid w:val="005E394D"/>
    <w:rsid w:val="00662DFA"/>
    <w:rsid w:val="006B4542"/>
    <w:rsid w:val="006F038A"/>
    <w:rsid w:val="007201A7"/>
    <w:rsid w:val="007B4FC5"/>
    <w:rsid w:val="007E0DF2"/>
    <w:rsid w:val="007E1D3F"/>
    <w:rsid w:val="00865DB9"/>
    <w:rsid w:val="0089202B"/>
    <w:rsid w:val="008B5297"/>
    <w:rsid w:val="009415D1"/>
    <w:rsid w:val="00947F34"/>
    <w:rsid w:val="009D3F3C"/>
    <w:rsid w:val="00A340F2"/>
    <w:rsid w:val="00A36725"/>
    <w:rsid w:val="00B66C63"/>
    <w:rsid w:val="00B727BE"/>
    <w:rsid w:val="00CE3710"/>
    <w:rsid w:val="00CF2287"/>
    <w:rsid w:val="00D16FA1"/>
    <w:rsid w:val="00D33124"/>
    <w:rsid w:val="00D73210"/>
    <w:rsid w:val="00EB63A0"/>
    <w:rsid w:val="00EC16CD"/>
    <w:rsid w:val="00F65B05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DA3D2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arJew\AppData\Local\Microsoft\Office\16.0\DTS\en-US%7b7A7728E4-6A87-4686-B5F5-5247083619EA%7d\%7bBCBDD21E-376F-41D4-96EC-F4B1B9CDD6A9%7dtf1640240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5BF8B3485A04CDA819E49101F083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B1E23-0599-48FC-A21A-2AAD2718001F}"/>
      </w:docPartPr>
      <w:docPartBody>
        <w:p w:rsidR="00000000" w:rsidRDefault="00391787">
          <w:pPr>
            <w:pStyle w:val="E5BF8B3485A04CDA819E49101F08306C"/>
          </w:pPr>
          <w:r w:rsidRPr="00064E3E">
            <w:t>INVOICe</w:t>
          </w:r>
        </w:p>
      </w:docPartBody>
    </w:docPart>
    <w:docPart>
      <w:docPartPr>
        <w:name w:val="393BEB0E005F44FBBB82E048A956B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DB9A1E-6A85-411B-ACC7-48BFDD978552}"/>
      </w:docPartPr>
      <w:docPartBody>
        <w:p w:rsidR="00000000" w:rsidRDefault="00391787">
          <w:pPr>
            <w:pStyle w:val="393BEB0E005F44FBBB82E048A956BCF2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5DF184FE56614845A6D589085881C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B1B7A-62AF-4704-BC60-8CC6E4E08CA8}"/>
      </w:docPartPr>
      <w:docPartBody>
        <w:p w:rsidR="00000000" w:rsidRDefault="00391787">
          <w:pPr>
            <w:pStyle w:val="5DF184FE56614845A6D589085881CCD9"/>
          </w:pPr>
          <w:r w:rsidRPr="00064E3E">
            <w:rPr>
              <w:rFonts w:cstheme="minorHAnsi"/>
              <w:sz w:val="32"/>
              <w:szCs w:val="32"/>
            </w:rPr>
            <w:t>Date</w:t>
          </w:r>
        </w:p>
      </w:docPartBody>
    </w:docPart>
    <w:docPart>
      <w:docPartPr>
        <w:name w:val="782ACFEA595842F5BD1B6B6092C44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20B97-8231-4A8B-9FE3-4733F234FCE1}"/>
      </w:docPartPr>
      <w:docPartBody>
        <w:p w:rsidR="00000000" w:rsidRDefault="00391787">
          <w:pPr>
            <w:pStyle w:val="782ACFEA595842F5BD1B6B6092C4446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20142300574D4C8FAE3641D1CA78E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4CA1E-A4E8-407A-AD80-E7B8C9E446F7}"/>
      </w:docPartPr>
      <w:docPartBody>
        <w:p w:rsidR="00000000" w:rsidRDefault="00391787">
          <w:pPr>
            <w:pStyle w:val="20142300574D4C8FAE3641D1CA78EE84"/>
          </w:pPr>
          <w:r w:rsidRPr="00064E3E">
            <w:rPr>
              <w:rFonts w:cstheme="minorHAnsi"/>
              <w:color w:val="000000" w:themeColor="text1"/>
              <w:sz w:val="32"/>
              <w:szCs w:val="32"/>
            </w:rPr>
            <w:t>Number</w:t>
          </w:r>
        </w:p>
      </w:docPartBody>
    </w:docPart>
    <w:docPart>
      <w:docPartPr>
        <w:name w:val="BE19D511C922466CA047DD0BDC608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72E1D-85C0-4237-922D-7112A0CAB9EB}"/>
      </w:docPartPr>
      <w:docPartBody>
        <w:p w:rsidR="00000000" w:rsidRDefault="00391787">
          <w:pPr>
            <w:pStyle w:val="BE19D511C922466CA047DD0BDC608495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YOUR COMPANY</w:t>
          </w:r>
        </w:p>
      </w:docPartBody>
    </w:docPart>
    <w:docPart>
      <w:docPartPr>
        <w:name w:val="B4DAA6F352374815AF8A675821835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6A6A4-99AA-423E-A940-7D6B7DA4886A}"/>
      </w:docPartPr>
      <w:docPartBody>
        <w:p w:rsidR="00000000" w:rsidRDefault="00391787">
          <w:pPr>
            <w:pStyle w:val="B4DAA6F352374815AF8A67582183540F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Street Address</w:t>
          </w:r>
        </w:p>
      </w:docPartBody>
    </w:docPart>
    <w:docPart>
      <w:docPartPr>
        <w:name w:val="6F4861930AA848CA805EF1D3A2AA3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D16D1-2729-4DD9-89B3-7652CD415DD1}"/>
      </w:docPartPr>
      <w:docPartBody>
        <w:p w:rsidR="00000000" w:rsidRDefault="00391787">
          <w:pPr>
            <w:pStyle w:val="6F4861930AA848CA805EF1D3A2AA3E11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City, ST ZIP Code</w:t>
          </w:r>
        </w:p>
      </w:docPartBody>
    </w:docPart>
    <w:docPart>
      <w:docPartPr>
        <w:name w:val="A4162D59C73C4F2896ADA2E9D7CE9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1BFBC-2678-4BF9-B0E3-A0E29ED32875}"/>
      </w:docPartPr>
      <w:docPartBody>
        <w:p w:rsidR="00000000" w:rsidRDefault="00391787">
          <w:pPr>
            <w:pStyle w:val="A4162D59C73C4F2896ADA2E9D7CE9EC6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Phone</w:t>
          </w:r>
        </w:p>
      </w:docPartBody>
    </w:docPart>
    <w:docPart>
      <w:docPartPr>
        <w:name w:val="E7247F7C7C6C42FB9D2B4BB271260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7B688-1208-4D45-9672-2E4AA28508F4}"/>
      </w:docPartPr>
      <w:docPartBody>
        <w:p w:rsidR="00000000" w:rsidRDefault="00391787">
          <w:pPr>
            <w:pStyle w:val="E7247F7C7C6C42FB9D2B4BB2712606D8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Fax</w:t>
          </w:r>
        </w:p>
      </w:docPartBody>
    </w:docPart>
    <w:docPart>
      <w:docPartPr>
        <w:name w:val="81E7688BDD1043D2891D9B31E3849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7F613-99DA-4F5E-8078-FDD7C8AF5ADC}"/>
      </w:docPartPr>
      <w:docPartBody>
        <w:p w:rsidR="00000000" w:rsidRDefault="00391787">
          <w:pPr>
            <w:pStyle w:val="81E7688BDD1043D2891D9B31E3849623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Email</w:t>
          </w:r>
        </w:p>
      </w:docPartBody>
    </w:docPart>
    <w:docPart>
      <w:docPartPr>
        <w:name w:val="60101746719F4B3989362200F542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76633-F03B-497E-A879-1EAD6FC1F38B}"/>
      </w:docPartPr>
      <w:docPartBody>
        <w:p w:rsidR="00000000" w:rsidRDefault="00391787">
          <w:pPr>
            <w:pStyle w:val="60101746719F4B3989362200F5429BB1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0FE08123F11D4024831B02C0D3FC5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48EAD-AF75-4636-930E-79D8BA3698C0}"/>
      </w:docPartPr>
      <w:docPartBody>
        <w:p w:rsidR="00000000" w:rsidRDefault="00391787">
          <w:pPr>
            <w:pStyle w:val="0FE08123F11D4024831B02C0D3FC559B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Street Address</w:t>
          </w:r>
        </w:p>
      </w:docPartBody>
    </w:docPart>
    <w:docPart>
      <w:docPartPr>
        <w:name w:val="92FD02C64C8244D3A596E295D6BA6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48D5F-A5D8-469C-ADDB-24C08B37A8A8}"/>
      </w:docPartPr>
      <w:docPartBody>
        <w:p w:rsidR="00000000" w:rsidRDefault="00391787">
          <w:pPr>
            <w:pStyle w:val="92FD02C64C8244D3A596E295D6BA64B4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City, ST ZIP Code</w:t>
          </w:r>
        </w:p>
      </w:docPartBody>
    </w:docPart>
    <w:docPart>
      <w:docPartPr>
        <w:name w:val="A6F6FB05854B4B68AD98D554CE297E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EA709-4694-4E90-BC94-A459CC4F32EF}"/>
      </w:docPartPr>
      <w:docPartBody>
        <w:p w:rsidR="00000000" w:rsidRDefault="00391787">
          <w:pPr>
            <w:pStyle w:val="A6F6FB05854B4B68AD98D554CE297E19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Phone</w:t>
          </w:r>
        </w:p>
      </w:docPartBody>
    </w:docPart>
    <w:docPart>
      <w:docPartPr>
        <w:name w:val="3A23882C23844A75A9AD31FE3C607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9C9E3-F147-4BDB-AD6E-2173E53DAD3B}"/>
      </w:docPartPr>
      <w:docPartBody>
        <w:p w:rsidR="00000000" w:rsidRDefault="00391787">
          <w:pPr>
            <w:pStyle w:val="3A23882C23844A75A9AD31FE3C607999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Fax</w:t>
          </w:r>
        </w:p>
      </w:docPartBody>
    </w:docPart>
    <w:docPart>
      <w:docPartPr>
        <w:name w:val="C347E4B16EE8414380C71304010EC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85BF4-B951-4B9B-A67E-D4B91FEA3AF1}"/>
      </w:docPartPr>
      <w:docPartBody>
        <w:p w:rsidR="00000000" w:rsidRDefault="00391787">
          <w:pPr>
            <w:pStyle w:val="C347E4B16EE8414380C71304010EC3C7"/>
          </w:pPr>
          <w:r w:rsidRPr="00064E3E">
            <w:rPr>
              <w:rFonts w:cstheme="minorHAnsi"/>
              <w:color w:val="000000" w:themeColor="text1"/>
              <w:sz w:val="24"/>
              <w:szCs w:val="24"/>
            </w:rPr>
            <w:t>Email</w:t>
          </w:r>
        </w:p>
      </w:docPartBody>
    </w:docPart>
    <w:docPart>
      <w:docPartPr>
        <w:name w:val="2030D22D5423403382C4A90E74519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23B76-0B85-4357-80DD-4172A9A05139}"/>
      </w:docPartPr>
      <w:docPartBody>
        <w:p w:rsidR="00000000" w:rsidRDefault="00391787">
          <w:pPr>
            <w:pStyle w:val="2030D22D5423403382C4A90E74519383"/>
          </w:pPr>
          <w:r>
            <w:t>SALESPERSON</w:t>
          </w:r>
        </w:p>
      </w:docPartBody>
    </w:docPart>
    <w:docPart>
      <w:docPartPr>
        <w:name w:val="978888A27E5A4C11A1831F12F195A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4A114-8D9D-44A5-87AD-E5AE71098D5A}"/>
      </w:docPartPr>
      <w:docPartBody>
        <w:p w:rsidR="00000000" w:rsidRDefault="00391787">
          <w:pPr>
            <w:pStyle w:val="978888A27E5A4C11A1831F12F195A72D"/>
          </w:pPr>
          <w:r>
            <w:t>Job</w:t>
          </w:r>
        </w:p>
      </w:docPartBody>
    </w:docPart>
    <w:docPart>
      <w:docPartPr>
        <w:name w:val="73F8419DC72548A8A0B6E03253924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74483-3531-4D2A-95CA-5F97DF89580B}"/>
      </w:docPartPr>
      <w:docPartBody>
        <w:p w:rsidR="00000000" w:rsidRDefault="00391787">
          <w:pPr>
            <w:pStyle w:val="73F8419DC72548A8A0B6E032539249AB"/>
          </w:pPr>
          <w:r>
            <w:t>Payment Terms</w:t>
          </w:r>
        </w:p>
      </w:docPartBody>
    </w:docPart>
    <w:docPart>
      <w:docPartPr>
        <w:name w:val="392299115AD945E294CE1F176CE44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9E2AB-2A80-4B75-9531-4DC6E2249FE9}"/>
      </w:docPartPr>
      <w:docPartBody>
        <w:p w:rsidR="00000000" w:rsidRDefault="00391787">
          <w:pPr>
            <w:pStyle w:val="392299115AD945E294CE1F176CE44E7D"/>
          </w:pPr>
          <w:r>
            <w:t>Due date</w:t>
          </w:r>
        </w:p>
      </w:docPartBody>
    </w:docPart>
    <w:docPart>
      <w:docPartPr>
        <w:name w:val="95D61955EB8F4010ABEFA70CD79605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6B921-9288-4167-98CB-3AEBF45A3BC8}"/>
      </w:docPartPr>
      <w:docPartBody>
        <w:p w:rsidR="00000000" w:rsidRDefault="00391787">
          <w:pPr>
            <w:pStyle w:val="95D61955EB8F4010ABEFA70CD7960592"/>
          </w:pPr>
          <w:r w:rsidRPr="00064E3E">
            <w:rPr>
              <w:rFonts w:cstheme="minorHAnsi"/>
            </w:rPr>
            <w:t>Due on Receipt</w:t>
          </w:r>
        </w:p>
      </w:docPartBody>
    </w:docPart>
    <w:docPart>
      <w:docPartPr>
        <w:name w:val="3B692939D1FD4FAF9CECE67ECB87A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B8E208-8CEC-4D9B-8772-2A063A3954D9}"/>
      </w:docPartPr>
      <w:docPartBody>
        <w:p w:rsidR="00000000" w:rsidRDefault="00391787">
          <w:pPr>
            <w:pStyle w:val="3B692939D1FD4FAF9CECE67ECB87A6E9"/>
          </w:pPr>
          <w:r>
            <w:t>Quantity</w:t>
          </w:r>
        </w:p>
      </w:docPartBody>
    </w:docPart>
    <w:docPart>
      <w:docPartPr>
        <w:name w:val="2CFF4327658E4E4C8D5793DF70839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6A95B-F011-4753-AD42-D8682D01E366}"/>
      </w:docPartPr>
      <w:docPartBody>
        <w:p w:rsidR="00000000" w:rsidRDefault="00391787">
          <w:pPr>
            <w:pStyle w:val="2CFF4327658E4E4C8D5793DF70839C26"/>
          </w:pPr>
          <w:r>
            <w:t>Description</w:t>
          </w:r>
        </w:p>
      </w:docPartBody>
    </w:docPart>
    <w:docPart>
      <w:docPartPr>
        <w:name w:val="C0E932691BC641BCAB5C4621CD1B2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578E8-639E-4ADC-861A-C6438A188905}"/>
      </w:docPartPr>
      <w:docPartBody>
        <w:p w:rsidR="00000000" w:rsidRDefault="00391787">
          <w:pPr>
            <w:pStyle w:val="C0E932691BC641BCAB5C4621CD1B2B58"/>
          </w:pPr>
          <w:r>
            <w:t>Unit Price</w:t>
          </w:r>
        </w:p>
      </w:docPartBody>
    </w:docPart>
    <w:docPart>
      <w:docPartPr>
        <w:name w:val="E6330AB44D3B4223A07B76CDA4F7A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8467C-E9EC-4AE1-AC77-EA5300461FF3}"/>
      </w:docPartPr>
      <w:docPartBody>
        <w:p w:rsidR="00000000" w:rsidRDefault="00391787">
          <w:pPr>
            <w:pStyle w:val="E6330AB44D3B4223A07B76CDA4F7AD93"/>
          </w:pPr>
          <w:r>
            <w:t>Line Total</w:t>
          </w:r>
        </w:p>
      </w:docPartBody>
    </w:docPart>
    <w:docPart>
      <w:docPartPr>
        <w:name w:val="A406FED071AE4937855B6AB18C70B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8191C-5C20-41B8-82EB-6FE500D72A88}"/>
      </w:docPartPr>
      <w:docPartBody>
        <w:p w:rsidR="00000000" w:rsidRDefault="00391787">
          <w:pPr>
            <w:pStyle w:val="A406FED071AE4937855B6AB18C70B1F8"/>
          </w:pPr>
          <w:r>
            <w:t>Product</w:t>
          </w:r>
        </w:p>
      </w:docPartBody>
    </w:docPart>
    <w:docPart>
      <w:docPartPr>
        <w:name w:val="0A8224A6F4E0463FB093C1FAB0B1B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7DDA3-5E2A-4A17-A1D0-72730F9A67AE}"/>
      </w:docPartPr>
      <w:docPartBody>
        <w:p w:rsidR="00000000" w:rsidRDefault="00391787">
          <w:pPr>
            <w:pStyle w:val="0A8224A6F4E0463FB093C1FAB0B1B821"/>
          </w:pPr>
          <w:r>
            <w:t>Product description</w:t>
          </w:r>
        </w:p>
      </w:docPartBody>
    </w:docPart>
    <w:docPart>
      <w:docPartPr>
        <w:name w:val="4EC5803AFFF545E2B5ACF121FA6DA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3556D-AAD7-4FC3-AE8F-7F2C68330135}"/>
      </w:docPartPr>
      <w:docPartBody>
        <w:p w:rsidR="00000000" w:rsidRDefault="00391787">
          <w:pPr>
            <w:pStyle w:val="4EC5803AFFF545E2B5ACF121FA6DA5D7"/>
          </w:pPr>
          <w:r>
            <w:rPr>
              <w:lang w:eastAsia="ja-JP"/>
            </w:rPr>
            <w:t>$</w:t>
          </w:r>
        </w:p>
      </w:docPartBody>
    </w:docPart>
    <w:docPart>
      <w:docPartPr>
        <w:name w:val="C1A3A0026BA7459884149D214E6FC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D0D75-C8B3-4D03-A35C-A0FA41587FB3}"/>
      </w:docPartPr>
      <w:docPartBody>
        <w:p w:rsidR="00000000" w:rsidRDefault="00391787">
          <w:pPr>
            <w:pStyle w:val="C1A3A0026BA7459884149D214E6FCAAE"/>
          </w:pPr>
          <w:r w:rsidRPr="00CF2287">
            <w:t>A</w:t>
          </w:r>
          <w:r>
            <w:t>mount</w:t>
          </w:r>
        </w:p>
      </w:docPartBody>
    </w:docPart>
    <w:docPart>
      <w:docPartPr>
        <w:name w:val="BCE97360C922411681F856E39F4D1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44AE0-C2A3-4EF9-A64D-CA58B91485E4}"/>
      </w:docPartPr>
      <w:docPartBody>
        <w:p w:rsidR="00000000" w:rsidRDefault="00391787">
          <w:pPr>
            <w:pStyle w:val="BCE97360C922411681F856E39F4D1CB3"/>
          </w:pPr>
          <w:r>
            <w:rPr>
              <w:lang w:eastAsia="ja-JP"/>
            </w:rPr>
            <w:t>$</w:t>
          </w:r>
        </w:p>
      </w:docPartBody>
    </w:docPart>
    <w:docPart>
      <w:docPartPr>
        <w:name w:val="D57522A9033C465396A1689602898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7BD59-44EC-46BB-B9E2-9A73E35053A3}"/>
      </w:docPartPr>
      <w:docPartBody>
        <w:p w:rsidR="00000000" w:rsidRDefault="00391787">
          <w:pPr>
            <w:pStyle w:val="D57522A9033C465396A168960289825D"/>
          </w:pPr>
          <w:r w:rsidRPr="00CF2287">
            <w:t>A</w:t>
          </w:r>
          <w:r>
            <w:t>mount</w:t>
          </w:r>
        </w:p>
      </w:docPartBody>
    </w:docPart>
    <w:docPart>
      <w:docPartPr>
        <w:name w:val="B51C9010BCB04E2A9CC405B7ECB0F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DC914-0B1B-4041-9D7F-D557E18938FA}"/>
      </w:docPartPr>
      <w:docPartBody>
        <w:p w:rsidR="00000000" w:rsidRDefault="00391787">
          <w:pPr>
            <w:pStyle w:val="B51C9010BCB04E2A9CC405B7ECB0F9FE"/>
          </w:pPr>
          <w:r>
            <w:t>Product</w:t>
          </w:r>
        </w:p>
      </w:docPartBody>
    </w:docPart>
    <w:docPart>
      <w:docPartPr>
        <w:name w:val="85C89ECA132B45AFAEA59CEFAEC50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DE9AB-1CE2-4920-B0A6-2552C22C1236}"/>
      </w:docPartPr>
      <w:docPartBody>
        <w:p w:rsidR="00000000" w:rsidRDefault="00391787">
          <w:pPr>
            <w:pStyle w:val="85C89ECA132B45AFAEA59CEFAEC50F40"/>
          </w:pPr>
          <w:r>
            <w:t>Product description</w:t>
          </w:r>
        </w:p>
      </w:docPartBody>
    </w:docPart>
    <w:docPart>
      <w:docPartPr>
        <w:name w:val="5908A75EB85440A7A13A9BCB39CCA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A7CE6-7AD0-447D-B131-5531E235475E}"/>
      </w:docPartPr>
      <w:docPartBody>
        <w:p w:rsidR="00000000" w:rsidRDefault="00391787">
          <w:pPr>
            <w:pStyle w:val="5908A75EB85440A7A13A9BCB39CCA59A"/>
          </w:pPr>
          <w:r>
            <w:rPr>
              <w:lang w:eastAsia="ja-JP"/>
            </w:rPr>
            <w:t>$</w:t>
          </w:r>
        </w:p>
      </w:docPartBody>
    </w:docPart>
    <w:docPart>
      <w:docPartPr>
        <w:name w:val="C3A071C35A174709A940243EBF173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A0C93-1C58-44CA-B7A2-52A17ADEF5A7}"/>
      </w:docPartPr>
      <w:docPartBody>
        <w:p w:rsidR="00000000" w:rsidRDefault="00391787">
          <w:pPr>
            <w:pStyle w:val="C3A071C35A174709A940243EBF173B70"/>
          </w:pPr>
          <w:r w:rsidRPr="00CF2287">
            <w:t>A</w:t>
          </w:r>
          <w:r>
            <w:t>mount</w:t>
          </w:r>
        </w:p>
      </w:docPartBody>
    </w:docPart>
    <w:docPart>
      <w:docPartPr>
        <w:name w:val="0FA78F093DA14948B065939C38FA3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9D53D-D41B-498F-9B0F-BE613ECA3B5B}"/>
      </w:docPartPr>
      <w:docPartBody>
        <w:p w:rsidR="00000000" w:rsidRDefault="00391787">
          <w:pPr>
            <w:pStyle w:val="0FA78F093DA14948B065939C38FA30BB"/>
          </w:pPr>
          <w:r>
            <w:rPr>
              <w:lang w:eastAsia="ja-JP"/>
            </w:rPr>
            <w:t>$</w:t>
          </w:r>
        </w:p>
      </w:docPartBody>
    </w:docPart>
    <w:docPart>
      <w:docPartPr>
        <w:name w:val="F50A372E816547E9BB543CE7FEAC5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3AAE2-74E2-4D3A-8FE3-0B42282B5A3B}"/>
      </w:docPartPr>
      <w:docPartBody>
        <w:p w:rsidR="00000000" w:rsidRDefault="00391787">
          <w:pPr>
            <w:pStyle w:val="F50A372E816547E9BB543CE7FEAC53BF"/>
          </w:pPr>
          <w:r w:rsidRPr="00CF2287">
            <w:t>A</w:t>
          </w:r>
          <w:r>
            <w:t>mount</w:t>
          </w:r>
        </w:p>
      </w:docPartBody>
    </w:docPart>
    <w:docPart>
      <w:docPartPr>
        <w:name w:val="DDD5C3CA2D364A38A84DD9D813AB8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FF3F4-673B-4DEC-AFD1-8182542B18F5}"/>
      </w:docPartPr>
      <w:docPartBody>
        <w:p w:rsidR="00000000" w:rsidRDefault="00391787">
          <w:pPr>
            <w:pStyle w:val="DDD5C3CA2D364A38A84DD9D813AB8580"/>
          </w:pPr>
          <w:r>
            <w:t>Product</w:t>
          </w:r>
        </w:p>
      </w:docPartBody>
    </w:docPart>
    <w:docPart>
      <w:docPartPr>
        <w:name w:val="04A9D5B720A8418BB94817527FB2C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F7464-4698-4275-8567-D37BB3D80D84}"/>
      </w:docPartPr>
      <w:docPartBody>
        <w:p w:rsidR="00000000" w:rsidRDefault="00391787">
          <w:pPr>
            <w:pStyle w:val="04A9D5B720A8418BB94817527FB2C5F2"/>
          </w:pPr>
          <w:r>
            <w:t>Product description</w:t>
          </w:r>
        </w:p>
      </w:docPartBody>
    </w:docPart>
    <w:docPart>
      <w:docPartPr>
        <w:name w:val="C4EA9EC58E2A42F3B6A1CC8148CE8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5DAA6-CDC8-4223-83D3-96BFBE4391BC}"/>
      </w:docPartPr>
      <w:docPartBody>
        <w:p w:rsidR="00000000" w:rsidRDefault="00391787">
          <w:pPr>
            <w:pStyle w:val="C4EA9EC58E2A42F3B6A1CC8148CE8A03"/>
          </w:pPr>
          <w:r>
            <w:rPr>
              <w:lang w:eastAsia="ja-JP"/>
            </w:rPr>
            <w:t>$</w:t>
          </w:r>
        </w:p>
      </w:docPartBody>
    </w:docPart>
    <w:docPart>
      <w:docPartPr>
        <w:name w:val="258386C6496F4446A9E9C7239EB3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F00A6-F0ED-4EC2-9557-F78B7FBA3516}"/>
      </w:docPartPr>
      <w:docPartBody>
        <w:p w:rsidR="00000000" w:rsidRDefault="00391787">
          <w:pPr>
            <w:pStyle w:val="258386C6496F4446A9E9C7239EB33EBF"/>
          </w:pPr>
          <w:r w:rsidRPr="00CF2287">
            <w:t>A</w:t>
          </w:r>
          <w:r>
            <w:t>mount</w:t>
          </w:r>
        </w:p>
      </w:docPartBody>
    </w:docPart>
    <w:docPart>
      <w:docPartPr>
        <w:name w:val="62EE307A4A884FB08681CF18CF863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D4CEB-3D5C-4F4B-8928-602752FCF519}"/>
      </w:docPartPr>
      <w:docPartBody>
        <w:p w:rsidR="00000000" w:rsidRDefault="00391787">
          <w:pPr>
            <w:pStyle w:val="62EE307A4A884FB08681CF18CF863DD2"/>
          </w:pPr>
          <w:r>
            <w:rPr>
              <w:lang w:eastAsia="ja-JP"/>
            </w:rPr>
            <w:t>$</w:t>
          </w:r>
        </w:p>
      </w:docPartBody>
    </w:docPart>
    <w:docPart>
      <w:docPartPr>
        <w:name w:val="90392C99529248838D03BDDAF1D0C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5FFBD-F845-4682-BA33-D10FD0AD14CE}"/>
      </w:docPartPr>
      <w:docPartBody>
        <w:p w:rsidR="00000000" w:rsidRDefault="00391787">
          <w:pPr>
            <w:pStyle w:val="90392C99529248838D03BDDAF1D0CFF9"/>
          </w:pPr>
          <w:r w:rsidRPr="00CF2287">
            <w:t>A</w:t>
          </w:r>
          <w:r>
            <w:t>mount</w:t>
          </w:r>
        </w:p>
      </w:docPartBody>
    </w:docPart>
    <w:docPart>
      <w:docPartPr>
        <w:name w:val="BB993FB1F405489591C1C3BC1308A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775A0-EE71-4BE6-B371-1395DA7433A5}"/>
      </w:docPartPr>
      <w:docPartBody>
        <w:p w:rsidR="00000000" w:rsidRDefault="00391787">
          <w:pPr>
            <w:pStyle w:val="BB993FB1F405489591C1C3BC1308A7D7"/>
          </w:pPr>
          <w:r>
            <w:t>Product</w:t>
          </w:r>
        </w:p>
      </w:docPartBody>
    </w:docPart>
    <w:docPart>
      <w:docPartPr>
        <w:name w:val="D2B76D676EAB4C729A619F80D33C6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9C5CA-3714-45F1-92DB-A6327C7F7B7B}"/>
      </w:docPartPr>
      <w:docPartBody>
        <w:p w:rsidR="00000000" w:rsidRDefault="00391787">
          <w:pPr>
            <w:pStyle w:val="D2B76D676EAB4C729A619F80D33C6B44"/>
          </w:pPr>
          <w:r>
            <w:t>Product description</w:t>
          </w:r>
        </w:p>
      </w:docPartBody>
    </w:docPart>
    <w:docPart>
      <w:docPartPr>
        <w:name w:val="B0EB8D0EF21D4B4EBB8C526599657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F2C29-4FA0-4E17-93C8-43DD4C84B52C}"/>
      </w:docPartPr>
      <w:docPartBody>
        <w:p w:rsidR="00000000" w:rsidRDefault="00391787">
          <w:pPr>
            <w:pStyle w:val="B0EB8D0EF21D4B4EBB8C526599657256"/>
          </w:pPr>
          <w:r>
            <w:rPr>
              <w:lang w:eastAsia="ja-JP"/>
            </w:rPr>
            <w:t>$</w:t>
          </w:r>
        </w:p>
      </w:docPartBody>
    </w:docPart>
    <w:docPart>
      <w:docPartPr>
        <w:name w:val="1C795025829A43F69D1E74C930E88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4AE45-8FE9-4FBA-819B-69D99981405D}"/>
      </w:docPartPr>
      <w:docPartBody>
        <w:p w:rsidR="00000000" w:rsidRDefault="00391787">
          <w:pPr>
            <w:pStyle w:val="1C795025829A43F69D1E74C930E884B4"/>
          </w:pPr>
          <w:r w:rsidRPr="00CF2287">
            <w:t>A</w:t>
          </w:r>
          <w:r>
            <w:t>mount</w:t>
          </w:r>
        </w:p>
      </w:docPartBody>
    </w:docPart>
    <w:docPart>
      <w:docPartPr>
        <w:name w:val="E40D2F56DC8744A9A8F3F70B1C42A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7C590-5D9C-481E-8DBD-43669B1BA81A}"/>
      </w:docPartPr>
      <w:docPartBody>
        <w:p w:rsidR="00000000" w:rsidRDefault="00391787">
          <w:pPr>
            <w:pStyle w:val="E40D2F56DC8744A9A8F3F70B1C42A659"/>
          </w:pPr>
          <w:r>
            <w:rPr>
              <w:lang w:eastAsia="ja-JP"/>
            </w:rPr>
            <w:t>$</w:t>
          </w:r>
        </w:p>
      </w:docPartBody>
    </w:docPart>
    <w:docPart>
      <w:docPartPr>
        <w:name w:val="488F91A043974443910DB63B32993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90D97-17E7-41CE-8BEB-5F23DE283092}"/>
      </w:docPartPr>
      <w:docPartBody>
        <w:p w:rsidR="00000000" w:rsidRDefault="00391787">
          <w:pPr>
            <w:pStyle w:val="488F91A043974443910DB63B32993494"/>
          </w:pPr>
          <w:r w:rsidRPr="00CF2287">
            <w:t>A</w:t>
          </w:r>
          <w:r>
            <w:t>mount</w:t>
          </w:r>
        </w:p>
      </w:docPartBody>
    </w:docPart>
    <w:docPart>
      <w:docPartPr>
        <w:name w:val="B18913EB54164800AC931899BCC6A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10265-F7F9-4CC3-B2FF-DE7ABF9B8399}"/>
      </w:docPartPr>
      <w:docPartBody>
        <w:p w:rsidR="00000000" w:rsidRDefault="00391787">
          <w:pPr>
            <w:pStyle w:val="B18913EB54164800AC931899BCC6AAD4"/>
          </w:pPr>
          <w:r>
            <w:rPr>
              <w:sz w:val="24"/>
            </w:rPr>
            <w:t>Subtotal</w:t>
          </w:r>
        </w:p>
      </w:docPartBody>
    </w:docPart>
    <w:docPart>
      <w:docPartPr>
        <w:name w:val="FF4B8C325CE74A88B517B2A374D3F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066E2-B1A3-4602-98A5-78A570FC8F30}"/>
      </w:docPartPr>
      <w:docPartBody>
        <w:p w:rsidR="00000000" w:rsidRDefault="00391787">
          <w:pPr>
            <w:pStyle w:val="FF4B8C325CE74A88B517B2A374D3F6C6"/>
          </w:pPr>
          <w:r>
            <w:rPr>
              <w:sz w:val="24"/>
            </w:rPr>
            <w:t>Sales Tax</w:t>
          </w:r>
        </w:p>
      </w:docPartBody>
    </w:docPart>
    <w:docPart>
      <w:docPartPr>
        <w:name w:val="5A83175A02134F97A5A69F6ABA586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E21D4-D52E-48F5-9A00-256901A2A895}"/>
      </w:docPartPr>
      <w:docPartBody>
        <w:p w:rsidR="00000000" w:rsidRDefault="00391787">
          <w:pPr>
            <w:pStyle w:val="5A83175A02134F97A5A69F6ABA5866E3"/>
          </w:pPr>
          <w:r>
            <w:rPr>
              <w:sz w:val="24"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87"/>
    <w:rsid w:val="0039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BF8B3485A04CDA819E49101F08306C">
    <w:name w:val="E5BF8B3485A04CDA819E49101F08306C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eastAsia="ja-JP"/>
    </w:rPr>
  </w:style>
  <w:style w:type="paragraph" w:customStyle="1" w:styleId="393BEB0E005F44FBBB82E048A956BCF2">
    <w:name w:val="393BEB0E005F44FBBB82E048A956BCF2"/>
  </w:style>
  <w:style w:type="paragraph" w:customStyle="1" w:styleId="5DF184FE56614845A6D589085881CCD9">
    <w:name w:val="5DF184FE56614845A6D589085881CCD9"/>
  </w:style>
  <w:style w:type="paragraph" w:customStyle="1" w:styleId="782ACFEA595842F5BD1B6B6092C4446A">
    <w:name w:val="782ACFEA595842F5BD1B6B6092C4446A"/>
  </w:style>
  <w:style w:type="paragraph" w:customStyle="1" w:styleId="20142300574D4C8FAE3641D1CA78EE84">
    <w:name w:val="20142300574D4C8FAE3641D1CA78EE84"/>
  </w:style>
  <w:style w:type="paragraph" w:customStyle="1" w:styleId="BE19D511C922466CA047DD0BDC608495">
    <w:name w:val="BE19D511C922466CA047DD0BDC608495"/>
  </w:style>
  <w:style w:type="paragraph" w:customStyle="1" w:styleId="B4DAA6F352374815AF8A67582183540F">
    <w:name w:val="B4DAA6F352374815AF8A67582183540F"/>
  </w:style>
  <w:style w:type="paragraph" w:customStyle="1" w:styleId="6F4861930AA848CA805EF1D3A2AA3E11">
    <w:name w:val="6F4861930AA848CA805EF1D3A2AA3E11"/>
  </w:style>
  <w:style w:type="paragraph" w:customStyle="1" w:styleId="A4162D59C73C4F2896ADA2E9D7CE9EC6">
    <w:name w:val="A4162D59C73C4F2896ADA2E9D7CE9EC6"/>
  </w:style>
  <w:style w:type="paragraph" w:customStyle="1" w:styleId="E7247F7C7C6C42FB9D2B4BB2712606D8">
    <w:name w:val="E7247F7C7C6C42FB9D2B4BB2712606D8"/>
  </w:style>
  <w:style w:type="paragraph" w:customStyle="1" w:styleId="81E7688BDD1043D2891D9B31E3849623">
    <w:name w:val="81E7688BDD1043D2891D9B31E3849623"/>
  </w:style>
  <w:style w:type="paragraph" w:customStyle="1" w:styleId="60101746719F4B3989362200F5429BB1">
    <w:name w:val="60101746719F4B3989362200F5429BB1"/>
  </w:style>
  <w:style w:type="paragraph" w:customStyle="1" w:styleId="0FE08123F11D4024831B02C0D3FC559B">
    <w:name w:val="0FE08123F11D4024831B02C0D3FC559B"/>
  </w:style>
  <w:style w:type="paragraph" w:customStyle="1" w:styleId="92FD02C64C8244D3A596E295D6BA64B4">
    <w:name w:val="92FD02C64C8244D3A596E295D6BA64B4"/>
  </w:style>
  <w:style w:type="paragraph" w:customStyle="1" w:styleId="A6F6FB05854B4B68AD98D554CE297E19">
    <w:name w:val="A6F6FB05854B4B68AD98D554CE297E19"/>
  </w:style>
  <w:style w:type="paragraph" w:customStyle="1" w:styleId="3A23882C23844A75A9AD31FE3C607999">
    <w:name w:val="3A23882C23844A75A9AD31FE3C607999"/>
  </w:style>
  <w:style w:type="paragraph" w:customStyle="1" w:styleId="C347E4B16EE8414380C71304010EC3C7">
    <w:name w:val="C347E4B16EE8414380C71304010EC3C7"/>
  </w:style>
  <w:style w:type="paragraph" w:customStyle="1" w:styleId="2030D22D5423403382C4A90E74519383">
    <w:name w:val="2030D22D5423403382C4A90E74519383"/>
  </w:style>
  <w:style w:type="paragraph" w:customStyle="1" w:styleId="978888A27E5A4C11A1831F12F195A72D">
    <w:name w:val="978888A27E5A4C11A1831F12F195A72D"/>
  </w:style>
  <w:style w:type="paragraph" w:customStyle="1" w:styleId="73F8419DC72548A8A0B6E032539249AB">
    <w:name w:val="73F8419DC72548A8A0B6E032539249AB"/>
  </w:style>
  <w:style w:type="paragraph" w:customStyle="1" w:styleId="392299115AD945E294CE1F176CE44E7D">
    <w:name w:val="392299115AD945E294CE1F176CE44E7D"/>
  </w:style>
  <w:style w:type="paragraph" w:customStyle="1" w:styleId="95D61955EB8F4010ABEFA70CD7960592">
    <w:name w:val="95D61955EB8F4010ABEFA70CD7960592"/>
  </w:style>
  <w:style w:type="paragraph" w:customStyle="1" w:styleId="3B692939D1FD4FAF9CECE67ECB87A6E9">
    <w:name w:val="3B692939D1FD4FAF9CECE67ECB87A6E9"/>
  </w:style>
  <w:style w:type="paragraph" w:customStyle="1" w:styleId="2CFF4327658E4E4C8D5793DF70839C26">
    <w:name w:val="2CFF4327658E4E4C8D5793DF70839C26"/>
  </w:style>
  <w:style w:type="paragraph" w:customStyle="1" w:styleId="C0E932691BC641BCAB5C4621CD1B2B58">
    <w:name w:val="C0E932691BC641BCAB5C4621CD1B2B58"/>
  </w:style>
  <w:style w:type="paragraph" w:customStyle="1" w:styleId="E6330AB44D3B4223A07B76CDA4F7AD93">
    <w:name w:val="E6330AB44D3B4223A07B76CDA4F7AD93"/>
  </w:style>
  <w:style w:type="paragraph" w:customStyle="1" w:styleId="A406FED071AE4937855B6AB18C70B1F8">
    <w:name w:val="A406FED071AE4937855B6AB18C70B1F8"/>
  </w:style>
  <w:style w:type="paragraph" w:customStyle="1" w:styleId="0A8224A6F4E0463FB093C1FAB0B1B821">
    <w:name w:val="0A8224A6F4E0463FB093C1FAB0B1B821"/>
  </w:style>
  <w:style w:type="paragraph" w:customStyle="1" w:styleId="4EC5803AFFF545E2B5ACF121FA6DA5D7">
    <w:name w:val="4EC5803AFFF545E2B5ACF121FA6DA5D7"/>
  </w:style>
  <w:style w:type="paragraph" w:customStyle="1" w:styleId="C1A3A0026BA7459884149D214E6FCAAE">
    <w:name w:val="C1A3A0026BA7459884149D214E6FCAAE"/>
  </w:style>
  <w:style w:type="paragraph" w:customStyle="1" w:styleId="BCE97360C922411681F856E39F4D1CB3">
    <w:name w:val="BCE97360C922411681F856E39F4D1CB3"/>
  </w:style>
  <w:style w:type="paragraph" w:customStyle="1" w:styleId="D57522A9033C465396A168960289825D">
    <w:name w:val="D57522A9033C465396A168960289825D"/>
  </w:style>
  <w:style w:type="paragraph" w:customStyle="1" w:styleId="B51C9010BCB04E2A9CC405B7ECB0F9FE">
    <w:name w:val="B51C9010BCB04E2A9CC405B7ECB0F9FE"/>
  </w:style>
  <w:style w:type="paragraph" w:customStyle="1" w:styleId="85C89ECA132B45AFAEA59CEFAEC50F40">
    <w:name w:val="85C89ECA132B45AFAEA59CEFAEC50F40"/>
  </w:style>
  <w:style w:type="paragraph" w:customStyle="1" w:styleId="5908A75EB85440A7A13A9BCB39CCA59A">
    <w:name w:val="5908A75EB85440A7A13A9BCB39CCA59A"/>
  </w:style>
  <w:style w:type="paragraph" w:customStyle="1" w:styleId="C3A071C35A174709A940243EBF173B70">
    <w:name w:val="C3A071C35A174709A940243EBF173B70"/>
  </w:style>
  <w:style w:type="paragraph" w:customStyle="1" w:styleId="0FA78F093DA14948B065939C38FA30BB">
    <w:name w:val="0FA78F093DA14948B065939C38FA30BB"/>
  </w:style>
  <w:style w:type="paragraph" w:customStyle="1" w:styleId="F50A372E816547E9BB543CE7FEAC53BF">
    <w:name w:val="F50A372E816547E9BB543CE7FEAC53BF"/>
  </w:style>
  <w:style w:type="paragraph" w:customStyle="1" w:styleId="DDD5C3CA2D364A38A84DD9D813AB8580">
    <w:name w:val="DDD5C3CA2D364A38A84DD9D813AB8580"/>
  </w:style>
  <w:style w:type="paragraph" w:customStyle="1" w:styleId="04A9D5B720A8418BB94817527FB2C5F2">
    <w:name w:val="04A9D5B720A8418BB94817527FB2C5F2"/>
  </w:style>
  <w:style w:type="paragraph" w:customStyle="1" w:styleId="C4EA9EC58E2A42F3B6A1CC8148CE8A03">
    <w:name w:val="C4EA9EC58E2A42F3B6A1CC8148CE8A03"/>
  </w:style>
  <w:style w:type="paragraph" w:customStyle="1" w:styleId="258386C6496F4446A9E9C7239EB33EBF">
    <w:name w:val="258386C6496F4446A9E9C7239EB33EBF"/>
  </w:style>
  <w:style w:type="paragraph" w:customStyle="1" w:styleId="62EE307A4A884FB08681CF18CF863DD2">
    <w:name w:val="62EE307A4A884FB08681CF18CF863DD2"/>
  </w:style>
  <w:style w:type="paragraph" w:customStyle="1" w:styleId="90392C99529248838D03BDDAF1D0CFF9">
    <w:name w:val="90392C99529248838D03BDDAF1D0CFF9"/>
  </w:style>
  <w:style w:type="paragraph" w:customStyle="1" w:styleId="BB993FB1F405489591C1C3BC1308A7D7">
    <w:name w:val="BB993FB1F405489591C1C3BC1308A7D7"/>
  </w:style>
  <w:style w:type="paragraph" w:customStyle="1" w:styleId="D2B76D676EAB4C729A619F80D33C6B44">
    <w:name w:val="D2B76D676EAB4C729A619F80D33C6B44"/>
  </w:style>
  <w:style w:type="paragraph" w:customStyle="1" w:styleId="B0EB8D0EF21D4B4EBB8C526599657256">
    <w:name w:val="B0EB8D0EF21D4B4EBB8C526599657256"/>
  </w:style>
  <w:style w:type="paragraph" w:customStyle="1" w:styleId="1C795025829A43F69D1E74C930E884B4">
    <w:name w:val="1C795025829A43F69D1E74C930E884B4"/>
  </w:style>
  <w:style w:type="paragraph" w:customStyle="1" w:styleId="E40D2F56DC8744A9A8F3F70B1C42A659">
    <w:name w:val="E40D2F56DC8744A9A8F3F70B1C42A659"/>
  </w:style>
  <w:style w:type="paragraph" w:customStyle="1" w:styleId="488F91A043974443910DB63B32993494">
    <w:name w:val="488F91A043974443910DB63B32993494"/>
  </w:style>
  <w:style w:type="paragraph" w:customStyle="1" w:styleId="B18913EB54164800AC931899BCC6AAD4">
    <w:name w:val="B18913EB54164800AC931899BCC6AAD4"/>
  </w:style>
  <w:style w:type="paragraph" w:customStyle="1" w:styleId="FF4B8C325CE74A88B517B2A374D3F6C6">
    <w:name w:val="FF4B8C325CE74A88B517B2A374D3F6C6"/>
  </w:style>
  <w:style w:type="paragraph" w:customStyle="1" w:styleId="5A83175A02134F97A5A69F6ABA5866E3">
    <w:name w:val="5A83175A02134F97A5A69F6ABA5866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{BCBDD21E-376F-41D4-96EC-F4B1B9CDD6A9}tf16402400.dotx</Template>
  <TotalTime>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2020-07-17T17:35:00Z</dcterms:created>
  <dcterms:modified xsi:type="dcterms:W3CDTF">2020-07-17T17:35:00Z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