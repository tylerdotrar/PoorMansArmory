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to enter message inside two cards per sheet"/>
      </w:tblPr>
      <w:tblGrid>
        <w:gridCol w:w="6480"/>
        <w:gridCol w:w="720"/>
        <w:gridCol w:w="720"/>
        <w:gridCol w:w="6480"/>
      </w:tblGrid>
      <w:tr w:rsidR="00450F5E" w14:paraId="1CA8398D" w14:textId="77777777">
        <w:trPr>
          <w:trHeight w:hRule="exact" w:val="5400"/>
          <w:jc w:val="center"/>
        </w:trPr>
        <w:tc>
          <w:tcPr>
            <w:tcW w:w="6480" w:type="dxa"/>
            <w:vAlign w:val="center"/>
          </w:tcPr>
          <w:p w14:paraId="1D727FF9" w14:textId="77777777" w:rsidR="00450F5E" w:rsidRDefault="00450F5E"/>
        </w:tc>
        <w:tc>
          <w:tcPr>
            <w:tcW w:w="720" w:type="dxa"/>
            <w:vAlign w:val="center"/>
          </w:tcPr>
          <w:p w14:paraId="4CA433F8" w14:textId="77777777" w:rsidR="00450F5E" w:rsidRDefault="00450F5E"/>
        </w:tc>
        <w:tc>
          <w:tcPr>
            <w:tcW w:w="720" w:type="dxa"/>
            <w:vAlign w:val="center"/>
          </w:tcPr>
          <w:p w14:paraId="526A99FE" w14:textId="77777777" w:rsidR="00450F5E" w:rsidRDefault="00450F5E"/>
        </w:tc>
        <w:tc>
          <w:tcPr>
            <w:tcW w:w="6480" w:type="dxa"/>
            <w:vAlign w:val="center"/>
          </w:tcPr>
          <w:p w14:paraId="5EA28A80" w14:textId="77777777" w:rsidR="00450F5E" w:rsidRDefault="00450F5E"/>
        </w:tc>
      </w:tr>
      <w:tr w:rsidR="00450F5E" w14:paraId="2B5C198F" w14:textId="77777777" w:rsidTr="00584598">
        <w:trPr>
          <w:trHeight w:hRule="exact" w:val="5256"/>
          <w:jc w:val="center"/>
        </w:trPr>
        <w:sdt>
          <w:sdtPr>
            <w:alias w:val="Merry Christmas:"/>
            <w:tag w:val="Merry Christmas:"/>
            <w:id w:val="-1910531638"/>
            <w:placeholder>
              <w:docPart w:val="0913D3A90A8C43438AF43C9E538DAD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80" w:type="dxa"/>
                <w:tcMar>
                  <w:bottom w:w="144" w:type="dxa"/>
                </w:tcMar>
                <w:vAlign w:val="bottom"/>
              </w:tcPr>
              <w:p w14:paraId="7CB4A305" w14:textId="77777777" w:rsidR="00450F5E" w:rsidRDefault="008F37E5" w:rsidP="009913A9">
                <w:pPr>
                  <w:pStyle w:val="Subtitle"/>
                </w:pPr>
                <w:r w:rsidRPr="009913A9">
                  <w:t>MERRY CHRISTMAS</w:t>
                </w:r>
              </w:p>
            </w:tc>
          </w:sdtContent>
        </w:sdt>
        <w:tc>
          <w:tcPr>
            <w:tcW w:w="720" w:type="dxa"/>
            <w:vAlign w:val="bottom"/>
          </w:tcPr>
          <w:p w14:paraId="38DEFDFD" w14:textId="77777777" w:rsidR="00450F5E" w:rsidRDefault="00450F5E"/>
        </w:tc>
        <w:tc>
          <w:tcPr>
            <w:tcW w:w="720" w:type="dxa"/>
            <w:vAlign w:val="bottom"/>
          </w:tcPr>
          <w:p w14:paraId="5DC2A076" w14:textId="77777777" w:rsidR="00450F5E" w:rsidRDefault="00450F5E"/>
        </w:tc>
        <w:tc>
          <w:tcPr>
            <w:tcW w:w="6480" w:type="dxa"/>
            <w:tcMar>
              <w:top w:w="461" w:type="dxa"/>
              <w:left w:w="2880" w:type="dxa"/>
            </w:tcMar>
            <w:vAlign w:val="center"/>
          </w:tcPr>
          <w:sdt>
            <w:sdtPr>
              <w:alias w:val="Merry Christmas:"/>
              <w:tag w:val="Merry Christmas:"/>
              <w:id w:val="-2134246785"/>
              <w:placeholder>
                <w:docPart w:val="0257780B2E1541DE92E8A606878FE0DF"/>
              </w:placeholder>
              <w:temporary/>
              <w:showingPlcHdr/>
              <w15:appearance w15:val="hidden"/>
            </w:sdtPr>
            <w:sdtEndPr/>
            <w:sdtContent>
              <w:p w14:paraId="0E92A8A2" w14:textId="77777777" w:rsidR="00450F5E" w:rsidRPr="00AC072F" w:rsidRDefault="00AC072F" w:rsidP="009B5107">
                <w:pPr>
                  <w:pStyle w:val="Title"/>
                  <w:rPr>
                    <w:kern w:val="0"/>
                    <w:sz w:val="26"/>
                    <w:szCs w:val="26"/>
                  </w:rPr>
                </w:pPr>
                <w:r w:rsidRPr="000251B5">
                  <w:t xml:space="preserve">Merry </w:t>
                </w:r>
                <w:r w:rsidRPr="009B5107">
                  <w:t>Christmas</w:t>
                </w:r>
              </w:p>
            </w:sdtContent>
          </w:sdt>
        </w:tc>
      </w:tr>
      <w:tr w:rsidR="00450F5E" w14:paraId="502FB075" w14:textId="77777777" w:rsidTr="007C3019">
        <w:trPr>
          <w:trHeight w:hRule="exact" w:val="10512"/>
          <w:jc w:val="center"/>
        </w:trPr>
        <w:tc>
          <w:tcPr>
            <w:tcW w:w="6478" w:type="dxa"/>
            <w:tcMar>
              <w:top w:w="5688" w:type="dxa"/>
            </w:tcMar>
            <w:vAlign w:val="center"/>
          </w:tcPr>
          <w:p w14:paraId="074D3A1A" w14:textId="77777777" w:rsidR="00FE465E" w:rsidRDefault="00FE465E" w:rsidP="009B5107"/>
          <w:p w14:paraId="38BA9EEF" w14:textId="77777777" w:rsidR="00FE465E" w:rsidRDefault="00FE465E" w:rsidP="009B5107"/>
          <w:sdt>
            <w:sdtPr>
              <w:rPr>
                <w:color w:val="927961" w:themeColor="accent6"/>
              </w:rPr>
              <w:alias w:val="Best wishes for the happiest of holidays:"/>
              <w:tag w:val="Best wishes for the happiest of holidays:"/>
              <w:id w:val="1568920645"/>
              <w:placeholder>
                <w:docPart w:val="B24F6B69B5314D6585BD99059612C89D"/>
              </w:placeholder>
              <w:temporary/>
              <w:showingPlcHdr/>
              <w15:appearance w15:val="hidden"/>
            </w:sdtPr>
            <w:sdtEndPr/>
            <w:sdtContent>
              <w:p w14:paraId="6A700619" w14:textId="77777777" w:rsidR="00450F5E" w:rsidRPr="000251B5" w:rsidRDefault="008F37E5" w:rsidP="009B5107">
                <w:pPr>
                  <w:rPr>
                    <w:color w:val="927961" w:themeColor="accent6"/>
                  </w:rPr>
                </w:pPr>
                <w:r w:rsidRPr="00BD1BC8">
                  <w:t>Best wishes for the happiest of holidays!</w:t>
                </w:r>
              </w:p>
            </w:sdtContent>
          </w:sdt>
        </w:tc>
        <w:tc>
          <w:tcPr>
            <w:tcW w:w="720" w:type="dxa"/>
            <w:tcMar>
              <w:top w:w="5688" w:type="dxa"/>
            </w:tcMar>
            <w:vAlign w:val="center"/>
          </w:tcPr>
          <w:p w14:paraId="66A6CDAA" w14:textId="77777777" w:rsidR="00450F5E" w:rsidRPr="000251B5" w:rsidRDefault="00450F5E" w:rsidP="009B5107">
            <w:pPr>
              <w:rPr>
                <w:color w:val="927961" w:themeColor="accent6"/>
              </w:rPr>
            </w:pPr>
          </w:p>
        </w:tc>
        <w:tc>
          <w:tcPr>
            <w:tcW w:w="720" w:type="dxa"/>
            <w:tcMar>
              <w:top w:w="5688" w:type="dxa"/>
            </w:tcMar>
            <w:vAlign w:val="center"/>
          </w:tcPr>
          <w:p w14:paraId="282CD1C5" w14:textId="77777777" w:rsidR="00450F5E" w:rsidRPr="000251B5" w:rsidRDefault="00450F5E" w:rsidP="009B5107">
            <w:pPr>
              <w:rPr>
                <w:color w:val="927961" w:themeColor="accent6"/>
              </w:rPr>
            </w:pPr>
          </w:p>
        </w:tc>
        <w:sdt>
          <w:sdtPr>
            <w:rPr>
              <w:color w:val="927961" w:themeColor="accent6"/>
            </w:rPr>
            <w:alias w:val="Best wishes for the happiest of holidays:"/>
            <w:tag w:val="Best wishes for the happiest of holidays:"/>
            <w:id w:val="1439556356"/>
            <w:placeholder>
              <w:docPart w:val="031DFC9D00D64231961A8D82E0A8B2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79" w:type="dxa"/>
                <w:tcMar>
                  <w:top w:w="5688" w:type="dxa"/>
                </w:tcMar>
                <w:vAlign w:val="center"/>
              </w:tcPr>
              <w:p w14:paraId="5A783254" w14:textId="77777777" w:rsidR="00450F5E" w:rsidRPr="000251B5" w:rsidRDefault="008F37E5" w:rsidP="009B5107">
                <w:pPr>
                  <w:rPr>
                    <w:color w:val="927961" w:themeColor="accent6"/>
                  </w:rPr>
                </w:pPr>
                <w:r w:rsidRPr="00BD1BC8">
                  <w:t>Best wishes for the happiest of holidays!</w:t>
                </w:r>
              </w:p>
            </w:tc>
          </w:sdtContent>
        </w:sdt>
      </w:tr>
    </w:tbl>
    <w:p w14:paraId="50916094" w14:textId="77777777" w:rsidR="007C3019" w:rsidRDefault="007C3019" w:rsidP="007C3019"/>
    <w:sectPr w:rsidR="007C3019" w:rsidSect="008F37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36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C75FD" w14:textId="77777777" w:rsidR="00CE2E76" w:rsidRDefault="00CE2E76" w:rsidP="006C75F6">
      <w:r>
        <w:separator/>
      </w:r>
    </w:p>
  </w:endnote>
  <w:endnote w:type="continuationSeparator" w:id="0">
    <w:p w14:paraId="6F67D005" w14:textId="77777777" w:rsidR="00CE2E76" w:rsidRDefault="00CE2E76" w:rsidP="006C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C78E1" w14:textId="77777777" w:rsidR="00C02A61" w:rsidRDefault="00C02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F1B63" w14:textId="77777777" w:rsidR="00BC608F" w:rsidRDefault="00632E32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30AA05A" wp14:editId="69B66B38">
          <wp:simplePos x="0" y="0"/>
          <wp:positionH relativeFrom="column">
            <wp:posOffset>0</wp:posOffset>
          </wp:positionH>
          <wp:positionV relativeFrom="paragraph">
            <wp:posOffset>-3496945</wp:posOffset>
          </wp:positionV>
          <wp:extent cx="4548703" cy="1581912"/>
          <wp:effectExtent l="0" t="0" r="4445" b="0"/>
          <wp:wrapNone/>
          <wp:docPr id="13" name="Picture 13" descr="Jingle bells tied in the middle of Christmas ligh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8703" cy="15819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63C2AF9" wp14:editId="1D494DF4">
          <wp:simplePos x="0" y="0"/>
          <wp:positionH relativeFrom="column">
            <wp:posOffset>4570284</wp:posOffset>
          </wp:positionH>
          <wp:positionV relativeFrom="paragraph">
            <wp:posOffset>-3496945</wp:posOffset>
          </wp:positionV>
          <wp:extent cx="4564572" cy="852973"/>
          <wp:effectExtent l="0" t="0" r="7620" b="4445"/>
          <wp:wrapNone/>
          <wp:docPr id="14" name="Picture 14" descr="Multicolor holiday ligh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64572" cy="8529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76E78" w14:textId="77777777" w:rsidR="00C02A61" w:rsidRDefault="00C02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A4CA0" w14:textId="77777777" w:rsidR="00CE2E76" w:rsidRDefault="00CE2E76" w:rsidP="006C75F6">
      <w:r>
        <w:separator/>
      </w:r>
    </w:p>
  </w:footnote>
  <w:footnote w:type="continuationSeparator" w:id="0">
    <w:p w14:paraId="655F2F96" w14:textId="77777777" w:rsidR="00CE2E76" w:rsidRDefault="00CE2E76" w:rsidP="006C7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3A47" w14:textId="77777777" w:rsidR="00C02A61" w:rsidRDefault="00C02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8CD63" w14:textId="77777777" w:rsidR="00C02A61" w:rsidRDefault="00C02A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199B0" w14:textId="77777777" w:rsidR="00BC608F" w:rsidRDefault="00BC608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204045A9" wp14:editId="5CBD2AD3">
              <wp:simplePos x="0" y="0"/>
              <wp:positionH relativeFrom="page">
                <wp:posOffset>219710</wp:posOffset>
              </wp:positionH>
              <wp:positionV relativeFrom="page">
                <wp:posOffset>429895</wp:posOffset>
              </wp:positionV>
              <wp:extent cx="9454896" cy="7278624"/>
              <wp:effectExtent l="0" t="0" r="0" b="0"/>
              <wp:wrapNone/>
              <wp:docPr id="9" name="Group 9" descr="Silhouette of Santa's sleigh in front of the moon with reindeer flying over houses on a snowy nigh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4896" cy="7278624"/>
                        <a:chOff x="0" y="0"/>
                        <a:chExt cx="9455150" cy="7273925"/>
                      </a:xfrm>
                    </wpg:grpSpPr>
                    <pic:pic xmlns:pic="http://schemas.openxmlformats.org/drawingml/2006/picture">
                      <pic:nvPicPr>
                        <pic:cNvPr id="11" name="Picture 11" descr="Silhouette of Santa's sleigh in front of the moon with reindeer flying over houses on a snowy nigh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6815" cy="7273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2" name="Picture 12" descr="Brightly lit Christmas tree at night with snowflakes falli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4400" y="0"/>
                          <a:ext cx="4730750" cy="7261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8A9EAD" id="Group 9" o:spid="_x0000_s1026" alt="Silhouette of Santa's sleigh in front of the moon with reindeer flying over houses on a snowy night" style="position:absolute;margin-left:17.3pt;margin-top:33.85pt;width:744.5pt;height:573.1pt;z-index:-251660288;mso-position-horizontal-relative:page;mso-position-vertical-relative:page;mso-width-relative:margin;mso-height-relative:margin" coordsize="94551,72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alt="Silhouette of Santa's sleigh in front of the moon with reindeer flying over houses on a snowy night" style="position:absolute;width:49968;height:72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">
                <v:imagedata r:id="rId3" o:title="Silhouette of Santa's sleigh in front of the moon with reindeer flying over houses on a snowy night"/>
              </v:shape>
              <v:shape id="Picture 12" o:spid="_x0000_s1028" type="#_x0000_t75" alt="Brightly lit Christmas tree at night with snowflakes falling" style="position:absolute;left:47244;width:47307;height:7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">
                <v:imagedata r:id="rId4" o:title="Brightly lit Christmas tree at night with snowflakes falling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8A9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EEE5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2628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C244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CCE4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3803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BEE2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5C40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E6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208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D4"/>
    <w:rsid w:val="000251B5"/>
    <w:rsid w:val="000A42D4"/>
    <w:rsid w:val="000E52D2"/>
    <w:rsid w:val="00113172"/>
    <w:rsid w:val="00136CE2"/>
    <w:rsid w:val="002F128B"/>
    <w:rsid w:val="0038419F"/>
    <w:rsid w:val="00450F5E"/>
    <w:rsid w:val="004D617D"/>
    <w:rsid w:val="005222AB"/>
    <w:rsid w:val="00584598"/>
    <w:rsid w:val="005E54A7"/>
    <w:rsid w:val="006129D1"/>
    <w:rsid w:val="00632E32"/>
    <w:rsid w:val="006C75F6"/>
    <w:rsid w:val="007C3019"/>
    <w:rsid w:val="008F37E5"/>
    <w:rsid w:val="009877A6"/>
    <w:rsid w:val="009913A9"/>
    <w:rsid w:val="009B5107"/>
    <w:rsid w:val="00A01F92"/>
    <w:rsid w:val="00AC072F"/>
    <w:rsid w:val="00BC608F"/>
    <w:rsid w:val="00BD1BC8"/>
    <w:rsid w:val="00C02A61"/>
    <w:rsid w:val="00CE2E76"/>
    <w:rsid w:val="00D8735F"/>
    <w:rsid w:val="00E44445"/>
    <w:rsid w:val="00FE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E3944D"/>
  <w15:chartTrackingRefBased/>
  <w15:docId w15:val="{7A3C9A9F-8443-47D2-82F1-CFAA965B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6D332F" w:themeColor="text2"/>
        <w:sz w:val="26"/>
        <w:szCs w:val="26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BC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9322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unhideWhenUsed/>
    <w:qFormat/>
    <w:rsid w:val="006129D1"/>
    <w:pPr>
      <w:spacing w:before="40"/>
    </w:pPr>
    <w:rPr>
      <w:color w:val="FFFFFF" w:themeColor="background1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3"/>
    <w:rsid w:val="006129D1"/>
    <w:rPr>
      <w:color w:val="FFFFFF" w:themeColor="background1"/>
      <w:kern w:val="28"/>
      <w:sz w:val="72"/>
      <w:szCs w:val="60"/>
    </w:rPr>
  </w:style>
  <w:style w:type="paragraph" w:styleId="Subtitle">
    <w:name w:val="Subtitle"/>
    <w:basedOn w:val="Normal"/>
    <w:next w:val="Normal"/>
    <w:link w:val="SubtitleChar"/>
    <w:uiPriority w:val="4"/>
    <w:unhideWhenUsed/>
    <w:qFormat/>
    <w:rsid w:val="009913A9"/>
    <w:pPr>
      <w:numPr>
        <w:ilvl w:val="1"/>
      </w:numPr>
    </w:pPr>
    <w:rPr>
      <w:caps/>
      <w:sz w:val="44"/>
      <w:szCs w:val="40"/>
    </w:rPr>
  </w:style>
  <w:style w:type="character" w:customStyle="1" w:styleId="SubtitleChar">
    <w:name w:val="Subtitle Char"/>
    <w:basedOn w:val="DefaultParagraphFont"/>
    <w:link w:val="Subtitle"/>
    <w:uiPriority w:val="4"/>
    <w:rsid w:val="009913A9"/>
    <w:rPr>
      <w:caps/>
      <w:sz w:val="44"/>
      <w:szCs w:val="40"/>
    </w:rPr>
  </w:style>
  <w:style w:type="paragraph" w:styleId="Header">
    <w:name w:val="header"/>
    <w:basedOn w:val="Normal"/>
    <w:link w:val="HeaderChar"/>
    <w:uiPriority w:val="99"/>
    <w:unhideWhenUsed/>
    <w:rsid w:val="00BC60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08F"/>
  </w:style>
  <w:style w:type="paragraph" w:styleId="Footer">
    <w:name w:val="footer"/>
    <w:basedOn w:val="Normal"/>
    <w:link w:val="FooterChar"/>
    <w:uiPriority w:val="99"/>
    <w:unhideWhenUsed/>
    <w:rsid w:val="00BC60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08F"/>
  </w:style>
  <w:style w:type="character" w:customStyle="1" w:styleId="Heading1Char">
    <w:name w:val="Heading 1 Char"/>
    <w:basedOn w:val="DefaultParagraphFont"/>
    <w:link w:val="Heading1"/>
    <w:uiPriority w:val="9"/>
    <w:rsid w:val="005E54A7"/>
    <w:rPr>
      <w:rFonts w:asciiTheme="majorHAnsi" w:eastAsiaTheme="majorEastAsia" w:hAnsiTheme="majorHAnsi" w:cstheme="majorBidi"/>
      <w:color w:val="B93222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54A7"/>
    <w:rPr>
      <w:i/>
      <w:iCs/>
      <w:color w:val="B9322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54A7"/>
    <w:pPr>
      <w:pBdr>
        <w:top w:val="single" w:sz="4" w:space="10" w:color="B93222" w:themeColor="accent1" w:themeShade="BF"/>
        <w:bottom w:val="single" w:sz="4" w:space="10" w:color="B93222" w:themeColor="accent1" w:themeShade="BF"/>
      </w:pBdr>
      <w:spacing w:before="360" w:after="360"/>
      <w:ind w:left="864" w:right="864"/>
    </w:pPr>
    <w:rPr>
      <w:i/>
      <w:iCs/>
      <w:color w:val="B9322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54A7"/>
    <w:rPr>
      <w:i/>
      <w:iCs/>
      <w:color w:val="B9322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54A7"/>
    <w:rPr>
      <w:b/>
      <w:bCs/>
      <w:caps w:val="0"/>
      <w:smallCaps/>
      <w:color w:val="B93222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E54A7"/>
    <w:pPr>
      <w:pBdr>
        <w:top w:val="single" w:sz="2" w:space="10" w:color="B93222" w:themeColor="accent1" w:themeShade="BF"/>
        <w:left w:val="single" w:sz="2" w:space="10" w:color="B93222" w:themeColor="accent1" w:themeShade="BF"/>
        <w:bottom w:val="single" w:sz="2" w:space="10" w:color="B93222" w:themeColor="accent1" w:themeShade="BF"/>
        <w:right w:val="single" w:sz="2" w:space="10" w:color="B93222" w:themeColor="accent1" w:themeShade="BF"/>
      </w:pBdr>
      <w:ind w:left="1152" w:right="1152"/>
    </w:pPr>
    <w:rPr>
      <w:i/>
      <w:iCs/>
      <w:color w:val="B9322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rJew\AppData\Roaming\Microsoft\Templates\Christmas%20notecards%20(Christmas%20Spirit%20design,%202%20per%20page,%20for%20Avery%203268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13D3A90A8C43438AF43C9E538DA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C5AB-1275-4A15-933A-DA7D8BB6E394}"/>
      </w:docPartPr>
      <w:docPartBody>
        <w:p w:rsidR="00000000" w:rsidRDefault="00A3431A">
          <w:pPr>
            <w:pStyle w:val="0913D3A90A8C43438AF43C9E538DADC4"/>
          </w:pPr>
          <w:r w:rsidRPr="009913A9">
            <w:t>MERRY CHRISTMAS</w:t>
          </w:r>
        </w:p>
      </w:docPartBody>
    </w:docPart>
    <w:docPart>
      <w:docPartPr>
        <w:name w:val="0257780B2E1541DE92E8A606878FE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288A6-437E-49AC-B8BF-13266ED60798}"/>
      </w:docPartPr>
      <w:docPartBody>
        <w:p w:rsidR="00000000" w:rsidRDefault="00A3431A">
          <w:pPr>
            <w:pStyle w:val="0257780B2E1541DE92E8A606878FE0DF"/>
          </w:pPr>
          <w:r w:rsidRPr="000251B5">
            <w:t xml:space="preserve">Merry </w:t>
          </w:r>
          <w:r w:rsidRPr="009B5107">
            <w:t>Christmas</w:t>
          </w:r>
        </w:p>
      </w:docPartBody>
    </w:docPart>
    <w:docPart>
      <w:docPartPr>
        <w:name w:val="B24F6B69B5314D6585BD99059612C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A45D-E6EF-4B79-8A66-6C2E81A7A2DA}"/>
      </w:docPartPr>
      <w:docPartBody>
        <w:p w:rsidR="00000000" w:rsidRDefault="00A3431A">
          <w:pPr>
            <w:pStyle w:val="B24F6B69B5314D6585BD99059612C89D"/>
          </w:pPr>
          <w:r w:rsidRPr="00BD1BC8">
            <w:t>Best wishes for the happiest of holidays!</w:t>
          </w:r>
        </w:p>
      </w:docPartBody>
    </w:docPart>
    <w:docPart>
      <w:docPartPr>
        <w:name w:val="031DFC9D00D64231961A8D82E0A8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A2207-AEA5-431A-B9DB-7096F9A35C2D}"/>
      </w:docPartPr>
      <w:docPartBody>
        <w:p w:rsidR="00000000" w:rsidRDefault="00A3431A">
          <w:pPr>
            <w:pStyle w:val="031DFC9D00D64231961A8D82E0A8B2ED"/>
          </w:pPr>
          <w:r w:rsidRPr="00BD1BC8">
            <w:t>Best wishes for the happiest of holidays!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1A"/>
    <w:rsid w:val="00A3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13D3A90A8C43438AF43C9E538DADC4">
    <w:name w:val="0913D3A90A8C43438AF43C9E538DADC4"/>
  </w:style>
  <w:style w:type="paragraph" w:customStyle="1" w:styleId="0257780B2E1541DE92E8A606878FE0DF">
    <w:name w:val="0257780B2E1541DE92E8A606878FE0DF"/>
  </w:style>
  <w:style w:type="paragraph" w:customStyle="1" w:styleId="B24F6B69B5314D6585BD99059612C89D">
    <w:name w:val="B24F6B69B5314D6585BD99059612C89D"/>
  </w:style>
  <w:style w:type="paragraph" w:customStyle="1" w:styleId="031DFC9D00D64231961A8D82E0A8B2ED">
    <w:name w:val="031DFC9D00D64231961A8D82E0A8B2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hristmas">
  <a:themeElements>
    <a:clrScheme name="Christmas Set">
      <a:dk1>
        <a:sysClr val="windowText" lastClr="000000"/>
      </a:dk1>
      <a:lt1>
        <a:sysClr val="window" lastClr="FFFFFF"/>
      </a:lt1>
      <a:dk2>
        <a:srgbClr val="6D332F"/>
      </a:dk2>
      <a:lt2>
        <a:srgbClr val="EEECE1"/>
      </a:lt2>
      <a:accent1>
        <a:srgbClr val="DD5949"/>
      </a:accent1>
      <a:accent2>
        <a:srgbClr val="4AA1AE"/>
      </a:accent2>
      <a:accent3>
        <a:srgbClr val="79A342"/>
      </a:accent3>
      <a:accent4>
        <a:srgbClr val="E28F41"/>
      </a:accent4>
      <a:accent5>
        <a:srgbClr val="F1BF50"/>
      </a:accent5>
      <a:accent6>
        <a:srgbClr val="927961"/>
      </a:accent6>
      <a:hlink>
        <a:srgbClr val="0000FF"/>
      </a:hlink>
      <a:folHlink>
        <a:srgbClr val="800080"/>
      </a:folHlink>
    </a:clrScheme>
    <a:fontScheme name="Christmas set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Christmas notecards (Christmas Spirit design, 2 per page, for Avery 3268).dotx</Template>
  <TotalTime>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BearJew</dc:creator>
  <cp:keywords/>
  <dc:description/>
  <cp:lastModifiedBy>BearJew</cp:lastModifiedBy>
  <cp:revision>1</cp:revision>
  <dcterms:created xsi:type="dcterms:W3CDTF">2020-07-17T17:34:00Z</dcterms:created>
  <dcterms:modified xsi:type="dcterms:W3CDTF">2020-07-17T17:34:00Z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